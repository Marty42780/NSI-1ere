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218B" w:rsidRDefault="0067218B" w:rsidP="0067218B">
      <w:pPr>
        <w:pStyle w:val="NormalWeb"/>
      </w:pPr>
      <w:r>
        <w:rPr>
          <w:rStyle w:val="lev"/>
        </w:rPr>
        <w:t>Exercice de programmation</w:t>
      </w:r>
      <w:r w:rsidR="00863020">
        <w:rPr>
          <w:rStyle w:val="lev"/>
        </w:rPr>
        <w:t xml:space="preserve"> </w:t>
      </w:r>
      <w:r>
        <w:rPr>
          <w:rStyle w:val="lev"/>
        </w:rPr>
        <w:t>:</w:t>
      </w:r>
    </w:p>
    <w:p w:rsidR="0067218B" w:rsidRDefault="0067218B" w:rsidP="0067218B">
      <w:pPr>
        <w:pStyle w:val="NormalWeb"/>
      </w:pPr>
      <w:r>
        <w:rPr>
          <w:rStyle w:val="lev"/>
        </w:rPr>
        <w:t>Partie A</w:t>
      </w:r>
      <w:r w:rsidR="00863020">
        <w:rPr>
          <w:rStyle w:val="lev"/>
        </w:rPr>
        <w:t xml:space="preserve"> </w:t>
      </w:r>
      <w:r>
        <w:rPr>
          <w:rStyle w:val="lev"/>
        </w:rPr>
        <w:t xml:space="preserve">: </w:t>
      </w:r>
      <w:r>
        <w:t>Faire un programme qui permet</w:t>
      </w:r>
      <w:r w:rsidR="00863020">
        <w:t xml:space="preserve"> </w:t>
      </w:r>
      <w:r>
        <w:t>:</w:t>
      </w:r>
    </w:p>
    <w:p w:rsidR="0067218B" w:rsidRDefault="0067218B" w:rsidP="0067218B">
      <w:pPr>
        <w:pStyle w:val="NormalWeb"/>
      </w:pPr>
      <w:r>
        <w:t>1) retourner une liste de 50 multiples de 5 aléatoirement.</w:t>
      </w:r>
    </w:p>
    <w:p w:rsidR="0067218B" w:rsidRDefault="0067218B" w:rsidP="0067218B">
      <w:pPr>
        <w:pStyle w:val="NormalWeb"/>
      </w:pPr>
      <w:r>
        <w:t>2) retourner la liste des multiples de 3 issus de la liste précédente.</w:t>
      </w:r>
    </w:p>
    <w:p w:rsidR="0073534E" w:rsidRDefault="0073534E" w:rsidP="0067218B">
      <w:pPr>
        <w:pStyle w:val="NormalWeb"/>
        <w:rPr>
          <w:rStyle w:val="lev"/>
        </w:rPr>
      </w:pPr>
    </w:p>
    <w:p w:rsidR="0067218B" w:rsidRDefault="0067218B" w:rsidP="0067218B">
      <w:pPr>
        <w:pStyle w:val="NormalWeb"/>
      </w:pPr>
      <w:r>
        <w:rPr>
          <w:rStyle w:val="lev"/>
        </w:rPr>
        <w:t>Partie B</w:t>
      </w:r>
      <w:r w:rsidR="00863020">
        <w:rPr>
          <w:rStyle w:val="lev"/>
        </w:rPr>
        <w:t xml:space="preserve"> </w:t>
      </w:r>
      <w:r>
        <w:rPr>
          <w:rStyle w:val="lev"/>
        </w:rPr>
        <w:t>:</w:t>
      </w:r>
      <w:r>
        <w:t xml:space="preserve"> Modifier le programme précédent afin de</w:t>
      </w:r>
      <w:r w:rsidR="00863020">
        <w:t xml:space="preserve"> </w:t>
      </w:r>
      <w:r>
        <w:t>:</w:t>
      </w:r>
    </w:p>
    <w:p w:rsidR="0067218B" w:rsidRDefault="0067218B" w:rsidP="0067218B">
      <w:pPr>
        <w:pStyle w:val="NormalWeb"/>
      </w:pPr>
      <w:r>
        <w:t>1) classer la liste des multiples de 5 par ordre croissant</w:t>
      </w:r>
    </w:p>
    <w:p w:rsidR="0067218B" w:rsidRDefault="0067218B" w:rsidP="0067218B">
      <w:pPr>
        <w:pStyle w:val="NormalWeb"/>
      </w:pPr>
      <w:r>
        <w:t>2) classe la liste des multiples de 3 par ordre décroissant</w:t>
      </w:r>
    </w:p>
    <w:p w:rsidR="0073534E" w:rsidRDefault="0073534E" w:rsidP="0073534E">
      <w:pPr>
        <w:pStyle w:val="NormalWeb"/>
      </w:pPr>
      <w:r>
        <w:t xml:space="preserve">Copier-Coller le programme précédent avant de le modifier, et </w:t>
      </w:r>
      <w:r>
        <w:t>lui donner comme nom : « programme</w:t>
      </w:r>
      <w:r w:rsidR="004127A1">
        <w:t>_</w:t>
      </w:r>
      <w:r w:rsidRPr="0073534E">
        <w:rPr>
          <w:b/>
        </w:rPr>
        <w:t>V2</w:t>
      </w:r>
      <w:r>
        <w:t> »</w:t>
      </w:r>
    </w:p>
    <w:p w:rsidR="0067218B" w:rsidRDefault="0067218B" w:rsidP="0067218B">
      <w:pPr>
        <w:pStyle w:val="NormalWeb"/>
      </w:pPr>
      <w:bookmarkStart w:id="0" w:name="_GoBack"/>
      <w:bookmarkEnd w:id="0"/>
    </w:p>
    <w:p w:rsidR="0067218B" w:rsidRDefault="0067218B" w:rsidP="0067218B">
      <w:pPr>
        <w:pStyle w:val="NormalWeb"/>
      </w:pPr>
      <w:r>
        <w:rPr>
          <w:rStyle w:val="lev"/>
        </w:rPr>
        <w:t>Partie C</w:t>
      </w:r>
      <w:r w:rsidR="00863020">
        <w:rPr>
          <w:rStyle w:val="lev"/>
        </w:rPr>
        <w:t xml:space="preserve"> </w:t>
      </w:r>
      <w:r>
        <w:rPr>
          <w:rStyle w:val="lev"/>
        </w:rPr>
        <w:t>:</w:t>
      </w:r>
      <w:r>
        <w:t xml:space="preserve"> Modifier le progra</w:t>
      </w:r>
      <w:r w:rsidR="00863020">
        <w:t>mme précédent afin qu'il n'y ait</w:t>
      </w:r>
      <w:r>
        <w:t xml:space="preserve"> pas 2 fois le même nombre dans la liste.</w:t>
      </w:r>
    </w:p>
    <w:p w:rsidR="0073534E" w:rsidRDefault="0073534E" w:rsidP="0073534E">
      <w:pPr>
        <w:pStyle w:val="NormalWeb"/>
      </w:pPr>
      <w:r>
        <w:t>Copier-Coller le programme précédent avant de le modifier, et lui donner comme nom : « programme</w:t>
      </w:r>
      <w:r w:rsidR="004127A1">
        <w:t>_</w:t>
      </w:r>
      <w:r w:rsidRPr="0073534E">
        <w:rPr>
          <w:b/>
        </w:rPr>
        <w:t>V</w:t>
      </w:r>
      <w:r>
        <w:rPr>
          <w:b/>
        </w:rPr>
        <w:t>3</w:t>
      </w:r>
      <w:r>
        <w:t> »</w:t>
      </w:r>
    </w:p>
    <w:p w:rsidR="0073534E" w:rsidRDefault="0073534E" w:rsidP="0067218B">
      <w:pPr>
        <w:pStyle w:val="NormalWeb"/>
      </w:pPr>
    </w:p>
    <w:p w:rsidR="00C40A47" w:rsidRDefault="00C40A47"/>
    <w:sectPr w:rsidR="00C40A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18B"/>
    <w:rsid w:val="004127A1"/>
    <w:rsid w:val="0067218B"/>
    <w:rsid w:val="0073534E"/>
    <w:rsid w:val="00863020"/>
    <w:rsid w:val="00C40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2ED66"/>
  <w15:chartTrackingRefBased/>
  <w15:docId w15:val="{33D0E4CB-CB82-41C6-8C5A-F9AB19646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218B"/>
    <w:pPr>
      <w:spacing w:before="100" w:before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6721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38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1CBCCFB7731E4785D5AA71B51B616A" ma:contentTypeVersion="8" ma:contentTypeDescription="Crée un document." ma:contentTypeScope="" ma:versionID="9ed240f834939a42daccc2f9c6358249">
  <xsd:schema xmlns:xsd="http://www.w3.org/2001/XMLSchema" xmlns:xs="http://www.w3.org/2001/XMLSchema" xmlns:p="http://schemas.microsoft.com/office/2006/metadata/properties" xmlns:ns2="3f40544a-f0f7-4bd1-b515-cdc6b7379761" xmlns:ns3="9b8d9775-afde-455d-8b52-207780269d5b" targetNamespace="http://schemas.microsoft.com/office/2006/metadata/properties" ma:root="true" ma:fieldsID="233255df892b735a4ccf8fbc4e802f59" ns2:_="" ns3:_="">
    <xsd:import namespace="3f40544a-f0f7-4bd1-b515-cdc6b7379761"/>
    <xsd:import namespace="9b8d9775-afde-455d-8b52-207780269d5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40544a-f0f7-4bd1-b515-cdc6b73797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Balises d’images" ma:readOnly="false" ma:fieldId="{5cf76f15-5ced-4ddc-b409-7134ff3c332f}" ma:taxonomyMulti="true" ma:sspId="2c93131f-c585-41dc-a609-ddcbe3d7509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8d9775-afde-455d-8b52-207780269d5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40aeb23c-451a-416a-b599-d94469ede3ee}" ma:internalName="TaxCatchAll" ma:showField="CatchAllData" ma:web="9b8d9775-afde-455d-8b52-207780269d5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f40544a-f0f7-4bd1-b515-cdc6b7379761">
      <Terms xmlns="http://schemas.microsoft.com/office/infopath/2007/PartnerControls"/>
    </lcf76f155ced4ddcb4097134ff3c332f>
    <TaxCatchAll xmlns="9b8d9775-afde-455d-8b52-207780269d5b" xsi:nil="true"/>
  </documentManagement>
</p:properties>
</file>

<file path=customXml/itemProps1.xml><?xml version="1.0" encoding="utf-8"?>
<ds:datastoreItem xmlns:ds="http://schemas.openxmlformats.org/officeDocument/2006/customXml" ds:itemID="{EC5D3C55-AE7A-42F0-A5BA-628A5BCCE95E}"/>
</file>

<file path=customXml/itemProps2.xml><?xml version="1.0" encoding="utf-8"?>
<ds:datastoreItem xmlns:ds="http://schemas.openxmlformats.org/officeDocument/2006/customXml" ds:itemID="{2C4924C3-BDB0-46E7-8E89-BAB7AE2B77A0}"/>
</file>

<file path=customXml/itemProps3.xml><?xml version="1.0" encoding="utf-8"?>
<ds:datastoreItem xmlns:ds="http://schemas.openxmlformats.org/officeDocument/2006/customXml" ds:itemID="{8FF8CC41-9737-404D-B473-D1AAF62C6AF9}"/>
</file>

<file path=docProps/app.xml><?xml version="1.0" encoding="utf-8"?>
<Properties xmlns="http://schemas.openxmlformats.org/officeDocument/2006/extended-properties" xmlns:vt="http://schemas.openxmlformats.org/officeDocument/2006/docPropsVTypes">
  <Template>96CE7518</Template>
  <TotalTime>18</TotalTime>
  <Pages>1</Pages>
  <Words>105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CLOOS Sylvain</dc:creator>
  <cp:keywords/>
  <dc:description/>
  <cp:lastModifiedBy>CLOOS Sylvain</cp:lastModifiedBy>
  <cp:revision>3</cp:revision>
  <dcterms:created xsi:type="dcterms:W3CDTF">2022-04-04T06:32:00Z</dcterms:created>
  <dcterms:modified xsi:type="dcterms:W3CDTF">2022-04-04T06:50:00Z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0x010100671CBCCFB7731E4785D5AA71B51B616A</vt:lpwstr>
  </property>
</Properties>
</file>