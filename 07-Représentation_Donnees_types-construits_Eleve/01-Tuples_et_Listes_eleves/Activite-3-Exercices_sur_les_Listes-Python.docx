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40C55" w14:textId="77777777" w:rsid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LES DONNEES DE TYPES CONSTRUITS</w:t>
      </w:r>
    </w:p>
    <w:p w14:paraId="73E9DF4F" w14:textId="77777777" w:rsidR="00977B4F" w:rsidRP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</w:p>
    <w:p w14:paraId="6E28D002" w14:textId="77777777" w:rsidR="00802034" w:rsidRDefault="00802034" w:rsidP="00977B4F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>Les tuples en Pytho</w:t>
      </w:r>
      <w:r w:rsidR="00977B4F"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14:paraId="2EC0D5BD" w14:textId="77777777" w:rsidR="009A1EA5" w:rsidRDefault="009A1EA5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14:paraId="36D474A0" w14:textId="77777777" w:rsidR="00BA406E" w:rsidRDefault="00BA406E" w:rsidP="00BA406E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Les 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listes</w:t>
      </w: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 en Pytho</w:t>
      </w:r>
      <w:r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14:paraId="0F8AE41C" w14:textId="77777777" w:rsidR="00BA406E" w:rsidRPr="00BA406E" w:rsidRDefault="00BA406E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E5DD2AC" w14:textId="77777777" w:rsidR="00225E50" w:rsidRDefault="00225E50" w:rsidP="00BA406E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067FBC8" w14:textId="77777777" w:rsidR="00BA406E" w:rsidRDefault="00225E50" w:rsidP="00BA406E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rFonts w:ascii="Batang" w:eastAsia="Batang" w:hAnsi="Batang"/>
          <w:b/>
          <w:bCs/>
          <w:sz w:val="32"/>
          <w:szCs w:val="32"/>
          <w:lang w:eastAsia="fr-FR"/>
        </w:rPr>
        <w:t>Exercices sur les listes</w:t>
      </w:r>
    </w:p>
    <w:p w14:paraId="403305B1" w14:textId="77777777" w:rsidR="00377C94" w:rsidRDefault="00377C94" w:rsidP="00225E50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006E2F92" w14:textId="77777777" w:rsidR="00225E50" w:rsidRDefault="00225E50" w:rsidP="00225E50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rFonts w:ascii="Batang" w:eastAsia="Batang" w:hAnsi="Batang"/>
          <w:b/>
          <w:bCs/>
          <w:sz w:val="32"/>
          <w:szCs w:val="32"/>
          <w:lang w:eastAsia="fr-FR"/>
        </w:rPr>
        <w:t>Exercice1 : Retour sur le calcul d’une moyenne</w:t>
      </w:r>
    </w:p>
    <w:p w14:paraId="1E23A678" w14:textId="77777777" w:rsidR="00225E50" w:rsidRDefault="00225E50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8B6066F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Vous vous souvenez de cet exercice permettant de calculer une moyenne sans savoir au préalable le nombre de notes à saisir.</w:t>
      </w:r>
    </w:p>
    <w:p w14:paraId="5A21C88C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L’objectif de cet exercice est de reprendre ce programme et de créer la liste des notes qui ont été saisies.</w:t>
      </w:r>
    </w:p>
    <w:p w14:paraId="5D177A86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68C45473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Pour cela vous devrez utiliser quelques commandes sur les listes.</w:t>
      </w:r>
    </w:p>
    <w:p w14:paraId="4EE89D96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Tout d’abord, il faut créer la liste : « </w:t>
      </w:r>
      <w:proofErr w:type="spellStart"/>
      <w:r>
        <w:rPr>
          <w:rFonts w:ascii="Batang" w:eastAsia="Batang" w:hAnsi="Batang"/>
          <w:lang w:eastAsia="fr-FR"/>
        </w:rPr>
        <w:t>listenotes</w:t>
      </w:r>
      <w:proofErr w:type="spellEnd"/>
      <w:r>
        <w:rPr>
          <w:rFonts w:ascii="Batang" w:eastAsia="Batang" w:hAnsi="Batang"/>
          <w:lang w:eastAsia="fr-FR"/>
        </w:rPr>
        <w:t> » qui au départ est vide.</w:t>
      </w:r>
    </w:p>
    <w:p w14:paraId="4CF26D37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Puis pour chaque note saisie, ajouter la note dans la liste créée ;</w:t>
      </w:r>
    </w:p>
    <w:p w14:paraId="0B54BC23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Et il faudra aussi penser à retirer la valeur d’arrêt de saisie « -1 » qui n’est pas une note !</w:t>
      </w:r>
    </w:p>
    <w:p w14:paraId="4CC2466F" w14:textId="77777777" w:rsidR="00225E50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Ci-dessous le programme que vous devez modifier</w:t>
      </w:r>
    </w:p>
    <w:p w14:paraId="5414E13F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Pour obtenir :</w:t>
      </w:r>
    </w:p>
    <w:p w14:paraId="40120E52" w14:textId="77777777" w:rsidR="00F342B3" w:rsidRDefault="00F342B3" w:rsidP="00377C94">
      <w:pPr>
        <w:pStyle w:val="Sansinterligne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076DB7D3" wp14:editId="1731D393">
            <wp:extent cx="2476500" cy="1474107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55" cy="14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0DD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41AB564B" w14:textId="77777777" w:rsidR="00722A8A" w:rsidRDefault="00722A8A" w:rsidP="00225E50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651A4413" w14:textId="77777777" w:rsidR="00225E50" w:rsidRDefault="00722A8A" w:rsidP="00377C94">
      <w:pPr>
        <w:pStyle w:val="Sansinterligne"/>
        <w:jc w:val="center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D8E7189" wp14:editId="0CA68B62">
            <wp:extent cx="4562475" cy="244753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24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7C06" w14:textId="77777777" w:rsidR="00595837" w:rsidRDefault="00595837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494CB3F7" w14:textId="77777777" w:rsidR="00F342B3" w:rsidRDefault="00F342B3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rFonts w:ascii="Batang" w:eastAsia="Batang" w:hAnsi="Batang"/>
          <w:b/>
          <w:bCs/>
          <w:sz w:val="32"/>
          <w:szCs w:val="32"/>
          <w:lang w:eastAsia="fr-FR"/>
        </w:rPr>
        <w:t>Exercice2 : liste de la somme des cubes</w:t>
      </w:r>
    </w:p>
    <w:p w14:paraId="1EA0F701" w14:textId="77777777" w:rsidR="00F342B3" w:rsidRPr="00F342B3" w:rsidRDefault="00F342B3" w:rsidP="00F342B3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2030A6E6" w14:textId="77777777" w:rsidR="00F342B3" w:rsidRPr="00F342B3" w:rsidRDefault="00F342B3" w:rsidP="00F342B3">
      <w:pPr>
        <w:pStyle w:val="Sansinterligne"/>
        <w:jc w:val="both"/>
        <w:rPr>
          <w:rFonts w:ascii="Batang" w:eastAsia="Batang" w:hAnsi="Batang"/>
          <w:lang w:eastAsia="fr-FR"/>
        </w:rPr>
      </w:pPr>
      <w:r w:rsidRPr="00F342B3">
        <w:rPr>
          <w:rFonts w:ascii="Batang" w:eastAsia="Batang" w:hAnsi="Batang"/>
          <w:lang w:eastAsia="fr-FR"/>
        </w:rPr>
        <w:t>Reprendre l’exercice « </w:t>
      </w:r>
      <w:proofErr w:type="spellStart"/>
      <w:r w:rsidRPr="00F342B3">
        <w:rPr>
          <w:rFonts w:ascii="Batang" w:eastAsia="Batang" w:hAnsi="Batang"/>
          <w:lang w:eastAsia="fr-FR"/>
        </w:rPr>
        <w:t>somme_cube</w:t>
      </w:r>
      <w:proofErr w:type="spellEnd"/>
      <w:r w:rsidRPr="00F342B3">
        <w:rPr>
          <w:rFonts w:ascii="Batang" w:eastAsia="Batang" w:hAnsi="Batang"/>
          <w:lang w:eastAsia="fr-FR"/>
        </w:rPr>
        <w:t xml:space="preserve"> » de sorte qu’il retourne la liste des n </w:t>
      </w:r>
      <w:proofErr w:type="spellStart"/>
      <w:r w:rsidRPr="00F342B3">
        <w:rPr>
          <w:rFonts w:ascii="Batang" w:eastAsia="Batang" w:hAnsi="Batang"/>
          <w:lang w:eastAsia="fr-FR"/>
        </w:rPr>
        <w:t>premieres</w:t>
      </w:r>
      <w:proofErr w:type="spellEnd"/>
      <w:r w:rsidRPr="00F342B3">
        <w:rPr>
          <w:rFonts w:ascii="Batang" w:eastAsia="Batang" w:hAnsi="Batang"/>
          <w:lang w:eastAsia="fr-FR"/>
        </w:rPr>
        <w:t xml:space="preserve"> somme</w:t>
      </w:r>
      <w:r>
        <w:rPr>
          <w:rFonts w:ascii="Batang" w:eastAsia="Batang" w:hAnsi="Batang"/>
          <w:lang w:eastAsia="fr-FR"/>
        </w:rPr>
        <w:t>s</w:t>
      </w:r>
      <w:r w:rsidRPr="00F342B3">
        <w:rPr>
          <w:rFonts w:ascii="Batang" w:eastAsia="Batang" w:hAnsi="Batang"/>
          <w:lang w:eastAsia="fr-FR"/>
        </w:rPr>
        <w:t xml:space="preserve"> des cubes</w:t>
      </w:r>
      <w:r>
        <w:rPr>
          <w:rFonts w:ascii="Batang" w:eastAsia="Batang" w:hAnsi="Batang"/>
          <w:lang w:eastAsia="fr-FR"/>
        </w:rPr>
        <w:t> ; vous renommerez ce programme « </w:t>
      </w:r>
      <w:proofErr w:type="spellStart"/>
      <w:r>
        <w:rPr>
          <w:rFonts w:ascii="Batang" w:eastAsia="Batang" w:hAnsi="Batang"/>
          <w:lang w:eastAsia="fr-FR"/>
        </w:rPr>
        <w:t>listesomme_cube</w:t>
      </w:r>
      <w:proofErr w:type="spellEnd"/>
      <w:r>
        <w:rPr>
          <w:rFonts w:ascii="Batang" w:eastAsia="Batang" w:hAnsi="Batang"/>
          <w:lang w:eastAsia="fr-FR"/>
        </w:rPr>
        <w:t> »</w:t>
      </w:r>
    </w:p>
    <w:p w14:paraId="057F8E9D" w14:textId="77777777" w:rsidR="00F342B3" w:rsidRPr="00F342B3" w:rsidRDefault="00F342B3" w:rsidP="00F342B3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098ED456" w14:textId="77777777" w:rsidR="00F342B3" w:rsidRDefault="00F342B3" w:rsidP="00F342B3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Ci-dessous le programme initial pour obtenir :</w:t>
      </w:r>
    </w:p>
    <w:p w14:paraId="47749CAA" w14:textId="77777777" w:rsidR="00F342B3" w:rsidRDefault="00F342B3" w:rsidP="00F342B3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FAB1327" w14:textId="77777777" w:rsidR="00F342B3" w:rsidRPr="00F342B3" w:rsidRDefault="00F342B3" w:rsidP="00377C94">
      <w:pPr>
        <w:pStyle w:val="Sansinterligne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6C3DF6C1" wp14:editId="2030473F">
            <wp:extent cx="3790950" cy="6000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080" w14:textId="77777777" w:rsidR="00225E50" w:rsidRPr="00F342B3" w:rsidRDefault="00225E50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4FBC2677" w14:textId="77777777" w:rsidR="00F342B3" w:rsidRPr="00F342B3" w:rsidRDefault="00F342B3" w:rsidP="00377C94">
      <w:pPr>
        <w:pStyle w:val="Sansinterligne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7729FC8C" wp14:editId="20CA7DB3">
            <wp:extent cx="3048000" cy="11430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684" w14:textId="77777777" w:rsidR="00F342B3" w:rsidRPr="00F342B3" w:rsidRDefault="00F342B3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61611CEA" w14:textId="77777777" w:rsidR="00377C94" w:rsidRDefault="00377C94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659F283B" w14:textId="77777777" w:rsidR="00595837" w:rsidRDefault="00595837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25D744E3" w14:textId="77777777" w:rsidR="00595837" w:rsidRDefault="00595837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4E7A900E" w14:textId="77777777" w:rsidR="00595837" w:rsidRDefault="00595837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14:paraId="4EF54FE3" w14:textId="77777777" w:rsidR="00F342B3" w:rsidRDefault="00F342B3" w:rsidP="00F342B3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rFonts w:ascii="Batang" w:eastAsia="Batang" w:hAnsi="Batang"/>
          <w:b/>
          <w:bCs/>
          <w:sz w:val="32"/>
          <w:szCs w:val="32"/>
          <w:lang w:eastAsia="fr-FR"/>
        </w:rPr>
        <w:t xml:space="preserve">Exercice3 : </w:t>
      </w:r>
      <w:r w:rsidR="00532905">
        <w:rPr>
          <w:rFonts w:ascii="Batang" w:eastAsia="Batang" w:hAnsi="Batang"/>
          <w:b/>
          <w:bCs/>
          <w:sz w:val="32"/>
          <w:szCs w:val="32"/>
          <w:lang w:eastAsia="fr-FR"/>
        </w:rPr>
        <w:t>Travail sur les listes.</w:t>
      </w:r>
    </w:p>
    <w:p w14:paraId="34069966" w14:textId="77777777" w:rsidR="00532905" w:rsidRDefault="00532905" w:rsidP="00F342B3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7C37A10A" w14:textId="77777777" w:rsidR="00532905" w:rsidRDefault="00532905" w:rsidP="00F342B3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Voici des listes que vous allez saisir avant de travailler dessus.</w:t>
      </w:r>
    </w:p>
    <w:p w14:paraId="7D29E54E" w14:textId="77777777" w:rsidR="004D0ABE" w:rsidRDefault="004D0ABE" w:rsidP="00F342B3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4B4ED819" w14:textId="77777777" w:rsidR="002431F1" w:rsidRDefault="002431F1" w:rsidP="002431F1">
      <w:pPr>
        <w:pStyle w:val="Sansinterligne"/>
        <w:jc w:val="both"/>
        <w:rPr>
          <w:rFonts w:ascii="Batang" w:eastAsia="Batang" w:hAnsi="Batang"/>
          <w:lang w:eastAsia="fr-FR"/>
        </w:rPr>
      </w:pPr>
      <w:proofErr w:type="gramStart"/>
      <w:r w:rsidRPr="002431F1">
        <w:rPr>
          <w:rFonts w:ascii="Batang" w:eastAsia="Batang" w:hAnsi="Batang"/>
          <w:lang w:eastAsia="fr-FR"/>
        </w:rPr>
        <w:t>listeCapitales</w:t>
      </w:r>
      <w:proofErr w:type="gramEnd"/>
      <w:r w:rsidRPr="002431F1">
        <w:rPr>
          <w:rFonts w:ascii="Batang" w:eastAsia="Batang" w:hAnsi="Batang"/>
          <w:lang w:eastAsia="fr-FR"/>
        </w:rPr>
        <w:t>1=["Berlin","Vienne","Bruxelles","Sofia","Nicosie","Zagreb", "Copenhague","Madrid","Talinn","Helsinki","Paris","Athène","Budapest","Dublin","Rome"]</w:t>
      </w:r>
    </w:p>
    <w:p w14:paraId="2AC50D2D" w14:textId="77777777" w:rsidR="003C1ADB" w:rsidRPr="002431F1" w:rsidRDefault="003C1ADB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649745DF" w14:textId="77777777" w:rsidR="002431F1" w:rsidRPr="002431F1" w:rsidRDefault="002431F1" w:rsidP="002431F1">
      <w:pPr>
        <w:pStyle w:val="Sansinterligne"/>
        <w:jc w:val="both"/>
        <w:rPr>
          <w:rFonts w:ascii="Batang" w:eastAsia="Batang" w:hAnsi="Batang"/>
          <w:lang w:eastAsia="fr-FR"/>
        </w:rPr>
      </w:pPr>
      <w:proofErr w:type="gramStart"/>
      <w:r w:rsidRPr="002431F1">
        <w:rPr>
          <w:rFonts w:ascii="Batang" w:eastAsia="Batang" w:hAnsi="Batang"/>
          <w:lang w:eastAsia="fr-FR"/>
        </w:rPr>
        <w:t>listeCapitales</w:t>
      </w:r>
      <w:proofErr w:type="gramEnd"/>
      <w:r w:rsidRPr="002431F1">
        <w:rPr>
          <w:rFonts w:ascii="Batang" w:eastAsia="Batang" w:hAnsi="Batang"/>
          <w:lang w:eastAsia="fr-FR"/>
        </w:rPr>
        <w:t>2=["</w:t>
      </w:r>
      <w:proofErr w:type="spellStart"/>
      <w:r w:rsidRPr="002431F1">
        <w:rPr>
          <w:rFonts w:ascii="Batang" w:eastAsia="Batang" w:hAnsi="Batang"/>
          <w:lang w:eastAsia="fr-FR"/>
        </w:rPr>
        <w:t>Riga","Vilnius","Luxembourg","La</w:t>
      </w:r>
      <w:proofErr w:type="spellEnd"/>
      <w:r w:rsidRPr="002431F1">
        <w:rPr>
          <w:rFonts w:ascii="Batang" w:eastAsia="Batang" w:hAnsi="Batang"/>
          <w:lang w:eastAsia="fr-FR"/>
        </w:rPr>
        <w:t xml:space="preserve"> Valette","Amsterdam","Varsovie","Lisbonne","Prague","Bucarest","Londres","Bratislava","Ljubljana","Stockholm"]</w:t>
      </w:r>
    </w:p>
    <w:p w14:paraId="1A6063A4" w14:textId="77777777" w:rsidR="002431F1" w:rsidRPr="002431F1" w:rsidRDefault="002431F1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7EDB4611" w14:textId="77777777" w:rsidR="002431F1" w:rsidRDefault="002431F1" w:rsidP="002431F1">
      <w:pPr>
        <w:pStyle w:val="Sansinterligne"/>
        <w:jc w:val="both"/>
        <w:rPr>
          <w:rFonts w:ascii="Batang" w:eastAsia="Batang" w:hAnsi="Batang"/>
          <w:lang w:eastAsia="fr-FR"/>
        </w:rPr>
      </w:pPr>
      <w:proofErr w:type="gramStart"/>
      <w:r w:rsidRPr="002431F1">
        <w:rPr>
          <w:rFonts w:ascii="Batang" w:eastAsia="Batang" w:hAnsi="Batang"/>
          <w:lang w:eastAsia="fr-FR"/>
        </w:rPr>
        <w:t>listePays</w:t>
      </w:r>
      <w:proofErr w:type="gramEnd"/>
      <w:r w:rsidRPr="002431F1">
        <w:rPr>
          <w:rFonts w:ascii="Batang" w:eastAsia="Batang" w:hAnsi="Batang"/>
          <w:lang w:eastAsia="fr-FR"/>
        </w:rPr>
        <w:t>1=["Allemagne","Autriche","Belgique","Bulgarie","Chypre","Croatie","Dannemark","Espagne","Estonie","Finfande","France","Grèce","Hongrie","Irlande","Italie"]</w:t>
      </w:r>
    </w:p>
    <w:p w14:paraId="3D1C02EC" w14:textId="77777777" w:rsidR="003C1ADB" w:rsidRPr="002431F1" w:rsidRDefault="003C1ADB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76A8DE3D" w14:textId="71913FFA" w:rsidR="002431F1" w:rsidRDefault="002431F1" w:rsidP="00B47017">
      <w:pPr>
        <w:pStyle w:val="Sansinterligne"/>
        <w:rPr>
          <w:rFonts w:ascii="Batang" w:eastAsia="Batang" w:hAnsi="Batang"/>
          <w:lang w:eastAsia="fr-FR"/>
        </w:rPr>
      </w:pPr>
      <w:proofErr w:type="gramStart"/>
      <w:r w:rsidRPr="002431F1">
        <w:rPr>
          <w:rFonts w:ascii="Batang" w:eastAsia="Batang" w:hAnsi="Batang"/>
          <w:lang w:eastAsia="fr-FR"/>
        </w:rPr>
        <w:t>listePays</w:t>
      </w:r>
      <w:proofErr w:type="gramEnd"/>
      <w:r w:rsidRPr="002431F1">
        <w:rPr>
          <w:rFonts w:ascii="Batang" w:eastAsia="Batang" w:hAnsi="Batang"/>
          <w:lang w:eastAsia="fr-FR"/>
        </w:rPr>
        <w:t>2=["</w:t>
      </w:r>
      <w:proofErr w:type="spellStart"/>
      <w:r w:rsidRPr="002431F1">
        <w:rPr>
          <w:rFonts w:ascii="Batang" w:eastAsia="Batang" w:hAnsi="Batang"/>
          <w:lang w:eastAsia="fr-FR"/>
        </w:rPr>
        <w:t>Lettonie","Lituanie","Luxembourg","Malte","Pays</w:t>
      </w:r>
      <w:proofErr w:type="spellEnd"/>
      <w:r w:rsidRPr="002431F1">
        <w:rPr>
          <w:rFonts w:ascii="Batang" w:eastAsia="Batang" w:hAnsi="Batang"/>
          <w:lang w:eastAsia="fr-FR"/>
        </w:rPr>
        <w:t xml:space="preserve"> Bas","Pologne","Portugal","République</w:t>
      </w:r>
      <w:r w:rsidR="00B47017">
        <w:rPr>
          <w:rFonts w:ascii="Batang" w:eastAsia="Batang" w:hAnsi="Batang"/>
          <w:lang w:eastAsia="fr-FR"/>
        </w:rPr>
        <w:t>-</w:t>
      </w:r>
      <w:r w:rsidRPr="002431F1">
        <w:rPr>
          <w:rFonts w:ascii="Batang" w:eastAsia="Batang" w:hAnsi="Batang"/>
          <w:lang w:eastAsia="fr-FR"/>
        </w:rPr>
        <w:t>Tchèque","Roum</w:t>
      </w:r>
      <w:r w:rsidR="00595837">
        <w:rPr>
          <w:rFonts w:ascii="Batang" w:eastAsia="Batang" w:hAnsi="Batang"/>
          <w:lang w:eastAsia="fr-FR"/>
        </w:rPr>
        <w:t>ani</w:t>
      </w:r>
      <w:r w:rsidRPr="002431F1">
        <w:rPr>
          <w:rFonts w:ascii="Batang" w:eastAsia="Batang" w:hAnsi="Batang"/>
          <w:lang w:eastAsia="fr-FR"/>
        </w:rPr>
        <w:t>e","Royaume-Uni","Slovaquie","Slovénie","Suède"]</w:t>
      </w:r>
    </w:p>
    <w:p w14:paraId="4762C771" w14:textId="77777777" w:rsidR="003C1ADB" w:rsidRDefault="003C1ADB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338A0880" w14:textId="77777777" w:rsidR="003C1ADB" w:rsidRDefault="003C1ADB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174F728" w14:textId="77777777" w:rsidR="00595837" w:rsidRDefault="00595837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0F3A9F83" w14:textId="77777777" w:rsidR="00595837" w:rsidRDefault="00595837" w:rsidP="002431F1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706203B" w14:textId="77777777" w:rsidR="00F342B3" w:rsidRDefault="004D0ABE" w:rsidP="004D0ABE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Les </w:t>
      </w:r>
      <w:r w:rsidR="0073027E">
        <w:rPr>
          <w:rFonts w:ascii="Batang" w:eastAsia="Batang" w:hAnsi="Batang"/>
          <w:lang w:eastAsia="fr-FR"/>
        </w:rPr>
        <w:t>2</w:t>
      </w:r>
      <w:r>
        <w:rPr>
          <w:rFonts w:ascii="Batang" w:eastAsia="Batang" w:hAnsi="Batang"/>
          <w:lang w:eastAsia="fr-FR"/>
        </w:rPr>
        <w:t xml:space="preserve"> premières listes sont les capitales respectives des pays qui sont dans les </w:t>
      </w:r>
      <w:r w:rsidR="007579A0">
        <w:rPr>
          <w:rFonts w:ascii="Batang" w:eastAsia="Batang" w:hAnsi="Batang"/>
          <w:lang w:eastAsia="fr-FR"/>
        </w:rPr>
        <w:t>2</w:t>
      </w:r>
      <w:r>
        <w:rPr>
          <w:rFonts w:ascii="Batang" w:eastAsia="Batang" w:hAnsi="Batang"/>
          <w:lang w:eastAsia="fr-FR"/>
        </w:rPr>
        <w:t xml:space="preserve"> listes suivantes.</w:t>
      </w:r>
    </w:p>
    <w:p w14:paraId="210F67C1" w14:textId="77777777" w:rsidR="004D0ABE" w:rsidRDefault="004D0ABE" w:rsidP="004D0ABE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</w:p>
    <w:p w14:paraId="670C154D" w14:textId="71562E10" w:rsidR="007579A0" w:rsidRPr="007579A0" w:rsidRDefault="004D0ABE" w:rsidP="007579A0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lastRenderedPageBreak/>
        <w:t>En utilisant la commande</w:t>
      </w:r>
      <w:r w:rsidR="007579A0">
        <w:rPr>
          <w:rFonts w:ascii="Batang" w:eastAsia="Batang" w:hAnsi="Batang"/>
          <w:lang w:eastAsia="fr-FR"/>
        </w:rPr>
        <w:t xml:space="preserve"> « </w:t>
      </w:r>
      <w:proofErr w:type="spellStart"/>
      <w:r w:rsidR="007579A0">
        <w:rPr>
          <w:rFonts w:ascii="Batang" w:eastAsia="Batang" w:hAnsi="Batang"/>
          <w:lang w:eastAsia="fr-FR"/>
        </w:rPr>
        <w:t>nom_de_liste.</w:t>
      </w:r>
      <w:r w:rsidR="002126F3">
        <w:rPr>
          <w:rFonts w:ascii="Batang" w:eastAsia="Batang" w:hAnsi="Batang"/>
          <w:b/>
          <w:bCs/>
          <w:lang w:eastAsia="fr-FR"/>
        </w:rPr>
        <w:t>ext</w:t>
      </w:r>
      <w:bookmarkStart w:id="0" w:name="_GoBack"/>
      <w:bookmarkEnd w:id="0"/>
      <w:r w:rsidR="007579A0" w:rsidRPr="007579A0">
        <w:rPr>
          <w:rFonts w:ascii="Batang" w:eastAsia="Batang" w:hAnsi="Batang"/>
          <w:b/>
          <w:bCs/>
          <w:lang w:eastAsia="fr-FR"/>
        </w:rPr>
        <w:t>end</w:t>
      </w:r>
      <w:proofErr w:type="spellEnd"/>
      <w:r w:rsidR="007579A0" w:rsidRPr="007579A0">
        <w:rPr>
          <w:rFonts w:ascii="Batang" w:eastAsia="Batang" w:hAnsi="Batang"/>
          <w:b/>
          <w:bCs/>
          <w:lang w:eastAsia="fr-FR"/>
        </w:rPr>
        <w:t>(</w:t>
      </w:r>
      <w:proofErr w:type="spellStart"/>
      <w:r w:rsidR="007579A0" w:rsidRPr="007579A0">
        <w:rPr>
          <w:rFonts w:ascii="Batang" w:eastAsia="Batang" w:hAnsi="Batang"/>
          <w:b/>
          <w:bCs/>
          <w:lang w:eastAsia="fr-FR"/>
        </w:rPr>
        <w:t>autre_liste</w:t>
      </w:r>
      <w:proofErr w:type="spellEnd"/>
      <w:r w:rsidR="007579A0" w:rsidRPr="007579A0">
        <w:rPr>
          <w:rFonts w:ascii="Batang" w:eastAsia="Batang" w:hAnsi="Batang"/>
          <w:b/>
          <w:bCs/>
          <w:lang w:eastAsia="fr-FR"/>
        </w:rPr>
        <w:t>)</w:t>
      </w:r>
      <w:r w:rsidR="007579A0">
        <w:rPr>
          <w:rFonts w:ascii="Batang" w:eastAsia="Batang" w:hAnsi="Batang"/>
          <w:lang w:eastAsia="fr-FR"/>
        </w:rPr>
        <w:t> »</w:t>
      </w:r>
      <w:r>
        <w:rPr>
          <w:rFonts w:ascii="Batang" w:eastAsia="Batang" w:hAnsi="Batang"/>
          <w:lang w:eastAsia="fr-FR"/>
        </w:rPr>
        <w:t xml:space="preserve">, créez </w:t>
      </w:r>
      <w:r w:rsidR="007579A0">
        <w:rPr>
          <w:rFonts w:ascii="Batang" w:eastAsia="Batang" w:hAnsi="Batang"/>
          <w:lang w:eastAsia="fr-FR"/>
        </w:rPr>
        <w:t>une fonction « </w:t>
      </w:r>
      <w:proofErr w:type="spellStart"/>
      <w:r>
        <w:rPr>
          <w:rFonts w:ascii="Batang" w:eastAsia="Batang" w:hAnsi="Batang"/>
          <w:lang w:eastAsia="fr-FR"/>
        </w:rPr>
        <w:t>listeCapitales</w:t>
      </w:r>
      <w:proofErr w:type="spellEnd"/>
      <w:r w:rsidR="007579A0">
        <w:rPr>
          <w:rFonts w:ascii="Batang" w:eastAsia="Batang" w:hAnsi="Batang"/>
          <w:lang w:eastAsia="fr-FR"/>
        </w:rPr>
        <w:t>()</w:t>
      </w:r>
      <w:r>
        <w:rPr>
          <w:rFonts w:ascii="Batang" w:eastAsia="Batang" w:hAnsi="Batang"/>
          <w:lang w:eastAsia="fr-FR"/>
        </w:rPr>
        <w:t> »</w:t>
      </w:r>
      <w:r w:rsidR="007579A0">
        <w:rPr>
          <w:rFonts w:ascii="Batang" w:eastAsia="Batang" w:hAnsi="Batang"/>
          <w:lang w:eastAsia="fr-FR"/>
        </w:rPr>
        <w:t xml:space="preserve"> </w:t>
      </w:r>
      <w:r>
        <w:rPr>
          <w:rFonts w:ascii="Batang" w:eastAsia="Batang" w:hAnsi="Batang"/>
          <w:lang w:eastAsia="fr-FR"/>
        </w:rPr>
        <w:t xml:space="preserve">qui </w:t>
      </w:r>
      <w:r w:rsidR="007579A0">
        <w:rPr>
          <w:rFonts w:ascii="Batang" w:eastAsia="Batang" w:hAnsi="Batang"/>
          <w:lang w:eastAsia="fr-FR"/>
        </w:rPr>
        <w:t>retourne une liste « </w:t>
      </w:r>
      <w:proofErr w:type="spellStart"/>
      <w:r w:rsidR="007579A0">
        <w:rPr>
          <w:rFonts w:ascii="Batang" w:eastAsia="Batang" w:hAnsi="Batang"/>
          <w:lang w:eastAsia="fr-FR"/>
        </w:rPr>
        <w:t>listeCapitales</w:t>
      </w:r>
      <w:proofErr w:type="spellEnd"/>
      <w:r w:rsidR="007579A0">
        <w:rPr>
          <w:rFonts w:ascii="Batang" w:eastAsia="Batang" w:hAnsi="Batang"/>
          <w:lang w:eastAsia="fr-FR"/>
        </w:rPr>
        <w:t xml:space="preserve"> » </w:t>
      </w:r>
      <w:r>
        <w:rPr>
          <w:rFonts w:ascii="Batang" w:eastAsia="Batang" w:hAnsi="Batang"/>
          <w:lang w:eastAsia="fr-FR"/>
        </w:rPr>
        <w:t>regroup</w:t>
      </w:r>
      <w:r w:rsidR="007579A0">
        <w:rPr>
          <w:rFonts w:ascii="Batang" w:eastAsia="Batang" w:hAnsi="Batang"/>
          <w:lang w:eastAsia="fr-FR"/>
        </w:rPr>
        <w:t>ant</w:t>
      </w:r>
      <w:r>
        <w:rPr>
          <w:rFonts w:ascii="Batang" w:eastAsia="Batang" w:hAnsi="Batang"/>
          <w:lang w:eastAsia="fr-FR"/>
        </w:rPr>
        <w:t xml:space="preserve"> toutes les capitales.</w:t>
      </w:r>
    </w:p>
    <w:p w14:paraId="559A2208" w14:textId="77777777" w:rsidR="007579A0" w:rsidRDefault="007579A0" w:rsidP="007579A0">
      <w:pPr>
        <w:pStyle w:val="Sansinterligne"/>
        <w:ind w:left="720" w:right="-143"/>
        <w:jc w:val="both"/>
        <w:rPr>
          <w:rFonts w:ascii="Batang" w:eastAsia="Batang" w:hAnsi="Batang"/>
          <w:lang w:eastAsia="fr-FR"/>
        </w:rPr>
      </w:pPr>
    </w:p>
    <w:p w14:paraId="15187ECD" w14:textId="77777777" w:rsidR="004D0ABE" w:rsidRDefault="004D0ABE" w:rsidP="004D0ABE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Créez de même la </w:t>
      </w:r>
      <w:r w:rsidR="00F93710">
        <w:rPr>
          <w:rFonts w:ascii="Batang" w:eastAsia="Batang" w:hAnsi="Batang"/>
          <w:lang w:eastAsia="fr-FR"/>
        </w:rPr>
        <w:t>fonction</w:t>
      </w:r>
      <w:r>
        <w:rPr>
          <w:rFonts w:ascii="Batang" w:eastAsia="Batang" w:hAnsi="Batang"/>
          <w:lang w:eastAsia="fr-FR"/>
        </w:rPr>
        <w:t xml:space="preserve"> « </w:t>
      </w:r>
      <w:proofErr w:type="spellStart"/>
      <w:proofErr w:type="gramStart"/>
      <w:r>
        <w:rPr>
          <w:rFonts w:ascii="Batang" w:eastAsia="Batang" w:hAnsi="Batang"/>
          <w:lang w:eastAsia="fr-FR"/>
        </w:rPr>
        <w:t>listePays</w:t>
      </w:r>
      <w:proofErr w:type="spellEnd"/>
      <w:r w:rsidR="00F93710">
        <w:rPr>
          <w:rFonts w:ascii="Batang" w:eastAsia="Batang" w:hAnsi="Batang"/>
          <w:lang w:eastAsia="fr-FR"/>
        </w:rPr>
        <w:t>(</w:t>
      </w:r>
      <w:proofErr w:type="gramEnd"/>
      <w:r w:rsidR="00F93710">
        <w:rPr>
          <w:rFonts w:ascii="Batang" w:eastAsia="Batang" w:hAnsi="Batang"/>
          <w:lang w:eastAsia="fr-FR"/>
        </w:rPr>
        <w:t>)</w:t>
      </w:r>
      <w:r>
        <w:rPr>
          <w:rFonts w:ascii="Batang" w:eastAsia="Batang" w:hAnsi="Batang"/>
          <w:lang w:eastAsia="fr-FR"/>
        </w:rPr>
        <w:t xml:space="preserve"> » qui regroupe tous les </w:t>
      </w:r>
      <w:proofErr w:type="spellStart"/>
      <w:r>
        <w:rPr>
          <w:rFonts w:ascii="Batang" w:eastAsia="Batang" w:hAnsi="Batang"/>
          <w:lang w:eastAsia="fr-FR"/>
        </w:rPr>
        <w:t>pays</w:t>
      </w:r>
      <w:r w:rsidR="00F93710">
        <w:rPr>
          <w:rFonts w:ascii="Batang" w:eastAsia="Batang" w:hAnsi="Batang"/>
          <w:lang w:eastAsia="fr-FR"/>
        </w:rPr>
        <w:t>dans</w:t>
      </w:r>
      <w:proofErr w:type="spellEnd"/>
      <w:r w:rsidR="00F93710">
        <w:rPr>
          <w:rFonts w:ascii="Batang" w:eastAsia="Batang" w:hAnsi="Batang"/>
          <w:lang w:eastAsia="fr-FR"/>
        </w:rPr>
        <w:t xml:space="preserve"> une même liste nommée « </w:t>
      </w:r>
      <w:proofErr w:type="spellStart"/>
      <w:r w:rsidR="00F93710">
        <w:rPr>
          <w:rFonts w:ascii="Batang" w:eastAsia="Batang" w:hAnsi="Batang"/>
          <w:lang w:eastAsia="fr-FR"/>
        </w:rPr>
        <w:t>listePays</w:t>
      </w:r>
      <w:proofErr w:type="spellEnd"/>
      <w:r w:rsidR="00F93710">
        <w:rPr>
          <w:rFonts w:ascii="Batang" w:eastAsia="Batang" w:hAnsi="Batang"/>
          <w:lang w:eastAsia="fr-FR"/>
        </w:rPr>
        <w:t> »</w:t>
      </w:r>
      <w:r>
        <w:rPr>
          <w:rFonts w:ascii="Batang" w:eastAsia="Batang" w:hAnsi="Batang"/>
          <w:lang w:eastAsia="fr-FR"/>
        </w:rPr>
        <w:t>.</w:t>
      </w:r>
    </w:p>
    <w:p w14:paraId="67C5358B" w14:textId="77777777" w:rsidR="00F93710" w:rsidRDefault="00F93710" w:rsidP="00F93710">
      <w:pPr>
        <w:pStyle w:val="Paragraphedeliste"/>
        <w:rPr>
          <w:rFonts w:ascii="Batang" w:eastAsia="Batang" w:hAnsi="Batang"/>
          <w:lang w:eastAsia="fr-FR"/>
        </w:rPr>
      </w:pPr>
    </w:p>
    <w:p w14:paraId="13A402BF" w14:textId="77777777" w:rsidR="00F93710" w:rsidRPr="00F93710" w:rsidRDefault="00F93710" w:rsidP="00F93710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En utilisant la commande « </w:t>
      </w:r>
      <w:proofErr w:type="spellStart"/>
      <w:r>
        <w:rPr>
          <w:rFonts w:ascii="Batang" w:eastAsia="Batang" w:hAnsi="Batang"/>
          <w:lang w:eastAsia="fr-FR"/>
        </w:rPr>
        <w:t>nom_de_</w:t>
      </w:r>
      <w:proofErr w:type="gramStart"/>
      <w:r>
        <w:rPr>
          <w:rFonts w:ascii="Batang" w:eastAsia="Batang" w:hAnsi="Batang"/>
          <w:lang w:eastAsia="fr-FR"/>
        </w:rPr>
        <w:t>liste</w:t>
      </w:r>
      <w:r w:rsidRPr="00F93710">
        <w:rPr>
          <w:rFonts w:ascii="Batang" w:eastAsia="Batang" w:hAnsi="Batang"/>
          <w:b/>
          <w:bCs/>
          <w:lang w:eastAsia="fr-FR"/>
        </w:rPr>
        <w:t>.sort</w:t>
      </w:r>
      <w:proofErr w:type="spellEnd"/>
      <w:proofErr w:type="gramEnd"/>
      <w:r w:rsidRPr="00F93710">
        <w:rPr>
          <w:rFonts w:ascii="Batang" w:eastAsia="Batang" w:hAnsi="Batang"/>
          <w:b/>
          <w:bCs/>
          <w:lang w:eastAsia="fr-FR"/>
        </w:rPr>
        <w:t>()</w:t>
      </w:r>
      <w:r>
        <w:rPr>
          <w:rFonts w:ascii="Batang" w:eastAsia="Batang" w:hAnsi="Batang"/>
          <w:lang w:eastAsia="fr-FR"/>
        </w:rPr>
        <w:t> », créez une fonction « </w:t>
      </w:r>
      <w:proofErr w:type="spellStart"/>
      <w:r w:rsidRPr="00F93710">
        <w:rPr>
          <w:rFonts w:ascii="Batang" w:eastAsia="Batang" w:hAnsi="Batang"/>
          <w:lang w:eastAsia="fr-FR"/>
        </w:rPr>
        <w:t>listeCapitalesAlphabetique</w:t>
      </w:r>
      <w:proofErr w:type="spellEnd"/>
      <w:r w:rsidRPr="00F93710">
        <w:rPr>
          <w:rFonts w:ascii="Batang" w:eastAsia="Batang" w:hAnsi="Batang"/>
          <w:lang w:eastAsia="fr-FR"/>
        </w:rPr>
        <w:t>()</w:t>
      </w:r>
      <w:r>
        <w:rPr>
          <w:rFonts w:ascii="Batang" w:eastAsia="Batang" w:hAnsi="Batang"/>
          <w:lang w:eastAsia="fr-FR"/>
        </w:rPr>
        <w:t> » qui retourne la liste des capitales rangées par ordre alphabétique, nommée : « </w:t>
      </w:r>
      <w:proofErr w:type="spellStart"/>
      <w:r w:rsidRPr="00F93710">
        <w:rPr>
          <w:rFonts w:ascii="Batang" w:eastAsia="Batang" w:hAnsi="Batang"/>
          <w:lang w:eastAsia="fr-FR"/>
        </w:rPr>
        <w:t>listeCapitalesAlphabetique</w:t>
      </w:r>
      <w:proofErr w:type="spellEnd"/>
      <w:r>
        <w:rPr>
          <w:rFonts w:ascii="Batang" w:eastAsia="Batang" w:hAnsi="Batang"/>
          <w:lang w:eastAsia="fr-FR"/>
        </w:rPr>
        <w:t> ».</w:t>
      </w:r>
    </w:p>
    <w:p w14:paraId="160A066C" w14:textId="77777777" w:rsidR="00F93710" w:rsidRDefault="00F93710" w:rsidP="00F93710">
      <w:pPr>
        <w:pStyle w:val="Paragraphedeliste"/>
        <w:rPr>
          <w:rFonts w:ascii="Batang" w:eastAsia="Batang" w:hAnsi="Batang"/>
          <w:lang w:eastAsia="fr-FR"/>
        </w:rPr>
      </w:pPr>
    </w:p>
    <w:p w14:paraId="19A51715" w14:textId="77777777" w:rsidR="00F93710" w:rsidRDefault="00E43306" w:rsidP="004D0ABE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En utilisant la commande </w:t>
      </w:r>
      <w:proofErr w:type="spellStart"/>
      <w:proofErr w:type="gramStart"/>
      <w:r>
        <w:rPr>
          <w:rFonts w:ascii="Batang" w:eastAsia="Batang" w:hAnsi="Batang"/>
          <w:lang w:eastAsia="fr-FR"/>
        </w:rPr>
        <w:t>len</w:t>
      </w:r>
      <w:proofErr w:type="spellEnd"/>
      <w:r>
        <w:rPr>
          <w:rFonts w:ascii="Batang" w:eastAsia="Batang" w:hAnsi="Batang"/>
          <w:lang w:eastAsia="fr-FR"/>
        </w:rPr>
        <w:t>(</w:t>
      </w:r>
      <w:proofErr w:type="gramEnd"/>
      <w:r>
        <w:rPr>
          <w:rFonts w:ascii="Batang" w:eastAsia="Batang" w:hAnsi="Batang"/>
          <w:lang w:eastAsia="fr-FR"/>
        </w:rPr>
        <w:t>nom de liste), créez une fonction « </w:t>
      </w:r>
      <w:proofErr w:type="spellStart"/>
      <w:r>
        <w:rPr>
          <w:rFonts w:ascii="Batang" w:eastAsia="Batang" w:hAnsi="Batang"/>
          <w:lang w:eastAsia="fr-FR"/>
        </w:rPr>
        <w:t>nombreCapitales</w:t>
      </w:r>
      <w:proofErr w:type="spellEnd"/>
      <w:r>
        <w:rPr>
          <w:rFonts w:ascii="Batang" w:eastAsia="Batang" w:hAnsi="Batang"/>
          <w:lang w:eastAsia="fr-FR"/>
        </w:rPr>
        <w:t>() » qui après avoir créé une liste regroupant toutes les capitales, indique le nombre de capitales.</w:t>
      </w:r>
    </w:p>
    <w:p w14:paraId="6D733CCB" w14:textId="77777777" w:rsidR="00E43306" w:rsidRDefault="00E43306" w:rsidP="00E43306">
      <w:pPr>
        <w:pStyle w:val="Paragraphedeliste"/>
        <w:rPr>
          <w:rFonts w:ascii="Batang" w:eastAsia="Batang" w:hAnsi="Batang"/>
          <w:lang w:eastAsia="fr-FR"/>
        </w:rPr>
      </w:pPr>
    </w:p>
    <w:p w14:paraId="78F0327A" w14:textId="77777777" w:rsidR="003C6B7B" w:rsidRDefault="003C6B7B" w:rsidP="003C6B7B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Créez de même la fonction « </w:t>
      </w:r>
      <w:proofErr w:type="spellStart"/>
      <w:proofErr w:type="gramStart"/>
      <w:r>
        <w:rPr>
          <w:rFonts w:ascii="Batang" w:eastAsia="Batang" w:hAnsi="Batang"/>
          <w:lang w:eastAsia="fr-FR"/>
        </w:rPr>
        <w:t>nombrePays</w:t>
      </w:r>
      <w:proofErr w:type="spellEnd"/>
      <w:r>
        <w:rPr>
          <w:rFonts w:ascii="Batang" w:eastAsia="Batang" w:hAnsi="Batang"/>
          <w:lang w:eastAsia="fr-FR"/>
        </w:rPr>
        <w:t>(</w:t>
      </w:r>
      <w:proofErr w:type="gramEnd"/>
      <w:r>
        <w:rPr>
          <w:rFonts w:ascii="Batang" w:eastAsia="Batang" w:hAnsi="Batang"/>
          <w:lang w:eastAsia="fr-FR"/>
        </w:rPr>
        <w:t>) » qui donne le nombre des pays contenus dans la liste « </w:t>
      </w:r>
      <w:proofErr w:type="spellStart"/>
      <w:r>
        <w:rPr>
          <w:rFonts w:ascii="Batang" w:eastAsia="Batang" w:hAnsi="Batang"/>
          <w:lang w:eastAsia="fr-FR"/>
        </w:rPr>
        <w:t>listePays</w:t>
      </w:r>
      <w:proofErr w:type="spellEnd"/>
      <w:r>
        <w:rPr>
          <w:rFonts w:ascii="Batang" w:eastAsia="Batang" w:hAnsi="Batang"/>
          <w:lang w:eastAsia="fr-FR"/>
        </w:rPr>
        <w:t> »</w:t>
      </w:r>
    </w:p>
    <w:p w14:paraId="31CD608B" w14:textId="77777777" w:rsidR="003C6B7B" w:rsidRDefault="003C6B7B" w:rsidP="003C6B7B">
      <w:pPr>
        <w:pStyle w:val="Paragraphedeliste"/>
        <w:rPr>
          <w:rFonts w:ascii="Batang" w:eastAsia="Batang" w:hAnsi="Batang"/>
          <w:lang w:eastAsia="fr-FR"/>
        </w:rPr>
      </w:pPr>
    </w:p>
    <w:p w14:paraId="2EFD6F77" w14:textId="77777777" w:rsidR="005F4622" w:rsidRDefault="005F4622" w:rsidP="003C6B7B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44F2CE" wp14:editId="572373D8">
            <wp:simplePos x="0" y="0"/>
            <wp:positionH relativeFrom="column">
              <wp:posOffset>2966085</wp:posOffset>
            </wp:positionH>
            <wp:positionV relativeFrom="paragraph">
              <wp:posOffset>266700</wp:posOffset>
            </wp:positionV>
            <wp:extent cx="2505075" cy="3810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tang" w:eastAsia="Batang" w:hAnsi="Batang"/>
          <w:lang w:eastAsia="fr-FR"/>
        </w:rPr>
        <w:t xml:space="preserve">En utilisant la </w:t>
      </w:r>
      <w:r w:rsidR="00595837">
        <w:rPr>
          <w:rFonts w:ascii="Batang" w:eastAsia="Batang" w:hAnsi="Batang"/>
          <w:lang w:eastAsia="fr-FR"/>
        </w:rPr>
        <w:t>commande</w:t>
      </w:r>
      <w:r>
        <w:rPr>
          <w:rFonts w:ascii="Batang" w:eastAsia="Batang" w:hAnsi="Batang"/>
          <w:lang w:eastAsia="fr-FR"/>
        </w:rPr>
        <w:t xml:space="preserve"> « </w:t>
      </w:r>
      <w:r w:rsidRPr="005F4622">
        <w:rPr>
          <w:rFonts w:ascii="Batang" w:eastAsia="Batang" w:hAnsi="Batang"/>
          <w:b/>
          <w:bCs/>
          <w:lang w:eastAsia="fr-FR"/>
        </w:rPr>
        <w:t>zip(liste</w:t>
      </w:r>
      <w:proofErr w:type="gramStart"/>
      <w:r w:rsidRPr="005F4622">
        <w:rPr>
          <w:rFonts w:ascii="Batang" w:eastAsia="Batang" w:hAnsi="Batang"/>
          <w:b/>
          <w:bCs/>
          <w:lang w:eastAsia="fr-FR"/>
        </w:rPr>
        <w:t>1,liste</w:t>
      </w:r>
      <w:proofErr w:type="gramEnd"/>
      <w:r w:rsidRPr="005F4622">
        <w:rPr>
          <w:rFonts w:ascii="Batang" w:eastAsia="Batang" w:hAnsi="Batang"/>
          <w:b/>
          <w:bCs/>
          <w:lang w:eastAsia="fr-FR"/>
        </w:rPr>
        <w:t>2)</w:t>
      </w:r>
      <w:r>
        <w:rPr>
          <w:rFonts w:ascii="Batang" w:eastAsia="Batang" w:hAnsi="Batang"/>
          <w:lang w:eastAsia="fr-FR"/>
        </w:rPr>
        <w:t> », faire afficher la correspondance entre un pays et sa capitale.</w:t>
      </w:r>
    </w:p>
    <w:p w14:paraId="4BAA0032" w14:textId="77777777" w:rsidR="005F4622" w:rsidRDefault="005F4622" w:rsidP="005F4622">
      <w:pPr>
        <w:pStyle w:val="Sansinterligne"/>
        <w:ind w:left="720"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La syntaxe de cette commande est : </w:t>
      </w:r>
    </w:p>
    <w:p w14:paraId="53D66171" w14:textId="77777777" w:rsidR="005F4622" w:rsidRDefault="005F4622" w:rsidP="005F4622">
      <w:pPr>
        <w:pStyle w:val="Paragraphedeliste"/>
        <w:rPr>
          <w:rFonts w:ascii="Batang" w:eastAsia="Batang" w:hAnsi="Batang"/>
          <w:lang w:eastAsia="fr-FR"/>
        </w:rPr>
      </w:pPr>
    </w:p>
    <w:p w14:paraId="62651FBD" w14:textId="77777777" w:rsidR="00595837" w:rsidRDefault="00595837" w:rsidP="00595837">
      <w:pPr>
        <w:pStyle w:val="Paragraphedeliste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0620095A" wp14:editId="16137A0B">
            <wp:extent cx="3390900" cy="1847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0E2" w14:textId="77777777" w:rsidR="00595837" w:rsidRDefault="00595837" w:rsidP="005F4622">
      <w:pPr>
        <w:pStyle w:val="Paragraphedeliste"/>
        <w:rPr>
          <w:rFonts w:ascii="Batang" w:eastAsia="Batang" w:hAnsi="Batang"/>
          <w:lang w:eastAsia="fr-FR"/>
        </w:rPr>
      </w:pPr>
    </w:p>
    <w:p w14:paraId="2280352C" w14:textId="77777777" w:rsidR="00595837" w:rsidRDefault="00595837" w:rsidP="00595837">
      <w:pPr>
        <w:pStyle w:val="Sansinterligne"/>
        <w:numPr>
          <w:ilvl w:val="0"/>
          <w:numId w:val="7"/>
        </w:numPr>
        <w:ind w:right="-143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En utilisant les boucles vues en python, créez une liste nommée « </w:t>
      </w:r>
      <w:proofErr w:type="spellStart"/>
      <w:r>
        <w:rPr>
          <w:rFonts w:ascii="Batang" w:eastAsia="Batang" w:hAnsi="Batang"/>
          <w:lang w:eastAsia="fr-FR"/>
        </w:rPr>
        <w:t>capitalePays</w:t>
      </w:r>
      <w:proofErr w:type="spellEnd"/>
      <w:r>
        <w:rPr>
          <w:rFonts w:ascii="Batang" w:eastAsia="Batang" w:hAnsi="Batang"/>
          <w:lang w:eastAsia="fr-FR"/>
        </w:rPr>
        <w:t xml:space="preserve"> qui donne des tuples qui correspondent au pays et sa capitale respective.</w:t>
      </w:r>
    </w:p>
    <w:p w14:paraId="2B848F02" w14:textId="77777777" w:rsidR="00595837" w:rsidRPr="00595837" w:rsidRDefault="00595837" w:rsidP="00595837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</w:p>
    <w:p w14:paraId="176F1825" w14:textId="77777777" w:rsidR="00595837" w:rsidRDefault="00595837" w:rsidP="00595837">
      <w:pPr>
        <w:pStyle w:val="Sansinterligne"/>
        <w:ind w:right="-143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043DC241" wp14:editId="5051EB50">
            <wp:extent cx="6120130" cy="16249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3CF" w14:textId="77777777" w:rsidR="00E14CD8" w:rsidRDefault="00E14CD8" w:rsidP="00E14CD8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</w:p>
    <w:p w14:paraId="7AE4D0CC" w14:textId="77777777" w:rsidR="00E14CD8" w:rsidRDefault="00E14CD8" w:rsidP="00E14CD8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</w:p>
    <w:p w14:paraId="372B0F95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>
        <w:rPr>
          <w:rFonts w:ascii="Batang" w:eastAsia="Batang" w:hAnsi="Batang"/>
          <w:b/>
          <w:bCs/>
          <w:sz w:val="32"/>
          <w:szCs w:val="32"/>
          <w:lang w:eastAsia="fr-FR"/>
        </w:rPr>
        <w:lastRenderedPageBreak/>
        <w:t>Exercice4 : Travail sur des grilles</w:t>
      </w:r>
    </w:p>
    <w:p w14:paraId="0A018925" w14:textId="77777777" w:rsidR="003E2DAC" w:rsidRPr="00F342B3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77F704E3" w14:textId="77777777" w:rsidR="003E2DAC" w:rsidRPr="00A70716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  <w:r w:rsidRPr="00A70716">
        <w:rPr>
          <w:rFonts w:ascii="Batang" w:eastAsia="Batang" w:hAnsi="Batang"/>
          <w:lang w:eastAsia="fr-FR"/>
        </w:rPr>
        <w:t>Un</w:t>
      </w:r>
      <w:r>
        <w:rPr>
          <w:rFonts w:ascii="Batang" w:eastAsia="Batang" w:hAnsi="Batang"/>
          <w:lang w:eastAsia="fr-FR"/>
        </w:rPr>
        <w:t xml:space="preserve">e </w:t>
      </w:r>
      <w:r w:rsidRPr="00A70716">
        <w:rPr>
          <w:rFonts w:ascii="Batang" w:eastAsia="Batang" w:hAnsi="Batang"/>
          <w:lang w:eastAsia="fr-FR"/>
        </w:rPr>
        <w:t xml:space="preserve">grille </w:t>
      </w:r>
      <w:r>
        <w:rPr>
          <w:rFonts w:ascii="Batang" w:eastAsia="Batang" w:hAnsi="Batang"/>
          <w:lang w:eastAsia="fr-FR"/>
        </w:rPr>
        <w:t>peut être considérée comme</w:t>
      </w:r>
      <w:r w:rsidRPr="00A70716">
        <w:rPr>
          <w:rFonts w:ascii="Batang" w:eastAsia="Batang" w:hAnsi="Batang"/>
          <w:lang w:eastAsia="fr-FR"/>
        </w:rPr>
        <w:t xml:space="preserve"> une liste dans laquelle chaque élément est lui-même une liste.</w:t>
      </w:r>
    </w:p>
    <w:p w14:paraId="5A837E5C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  <w:r w:rsidRPr="00A70716">
        <w:rPr>
          <w:rFonts w:ascii="Batang" w:eastAsia="Batang" w:hAnsi="Batang"/>
          <w:lang w:eastAsia="fr-FR"/>
        </w:rPr>
        <w:t>Exemple : [[1,2,3</w:t>
      </w:r>
      <w:proofErr w:type="gramStart"/>
      <w:r w:rsidRPr="00A70716">
        <w:rPr>
          <w:rFonts w:ascii="Batang" w:eastAsia="Batang" w:hAnsi="Batang"/>
          <w:lang w:eastAsia="fr-FR"/>
        </w:rPr>
        <w:t>],[</w:t>
      </w:r>
      <w:proofErr w:type="gramEnd"/>
      <w:r w:rsidRPr="00A70716">
        <w:rPr>
          <w:rFonts w:ascii="Batang" w:eastAsia="Batang" w:hAnsi="Batang"/>
          <w:lang w:eastAsia="fr-FR"/>
        </w:rPr>
        <w:t xml:space="preserve">4,5,6]] est </w:t>
      </w:r>
      <w:r>
        <w:rPr>
          <w:rFonts w:ascii="Batang" w:eastAsia="Batang" w:hAnsi="Batang"/>
          <w:lang w:eastAsia="fr-FR"/>
        </w:rPr>
        <w:t>une grille</w:t>
      </w:r>
      <w:r w:rsidRPr="00A70716">
        <w:rPr>
          <w:rFonts w:ascii="Batang" w:eastAsia="Batang" w:hAnsi="Batang"/>
          <w:lang w:eastAsia="fr-FR"/>
        </w:rPr>
        <w:t xml:space="preserve"> </w:t>
      </w:r>
      <w:r>
        <w:rPr>
          <w:rFonts w:ascii="Batang" w:eastAsia="Batang" w:hAnsi="Batang"/>
          <w:lang w:eastAsia="fr-FR"/>
        </w:rPr>
        <w:t>à 2 lignes et 3 colonnes.</w:t>
      </w:r>
    </w:p>
    <w:p w14:paraId="0193800B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12A3D9B3" w14:textId="77777777" w:rsidR="003E2DAC" w:rsidRPr="00A70716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Créer un fichier python que vous renommerez « grille.py »</w:t>
      </w:r>
    </w:p>
    <w:p w14:paraId="32E3683E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5922EB0D" w14:textId="77777777" w:rsidR="003E2DAC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Créer une fonction </w:t>
      </w:r>
      <w:proofErr w:type="spellStart"/>
      <w:r w:rsidRPr="00085E39">
        <w:rPr>
          <w:rFonts w:ascii="Batang" w:eastAsia="Batang" w:hAnsi="Batang"/>
          <w:lang w:eastAsia="fr-FR"/>
        </w:rPr>
        <w:t>creeGrille</w:t>
      </w:r>
      <w:proofErr w:type="spellEnd"/>
      <w:r w:rsidRPr="00085E39">
        <w:rPr>
          <w:rFonts w:ascii="Batang" w:eastAsia="Batang" w:hAnsi="Batang"/>
          <w:lang w:eastAsia="fr-FR"/>
        </w:rPr>
        <w:t>(</w:t>
      </w:r>
      <w:proofErr w:type="spellStart"/>
      <w:proofErr w:type="gramStart"/>
      <w:r w:rsidRPr="00085E39">
        <w:rPr>
          <w:rFonts w:ascii="Batang" w:eastAsia="Batang" w:hAnsi="Batang"/>
          <w:lang w:eastAsia="fr-FR"/>
        </w:rPr>
        <w:t>l,c</w:t>
      </w:r>
      <w:proofErr w:type="spellEnd"/>
      <w:proofErr w:type="gramEnd"/>
      <w:r w:rsidRPr="00085E39">
        <w:rPr>
          <w:rFonts w:ascii="Batang" w:eastAsia="Batang" w:hAnsi="Batang"/>
          <w:lang w:eastAsia="fr-FR"/>
        </w:rPr>
        <w:t>) qui renvoie une grille carr</w:t>
      </w:r>
      <w:r>
        <w:rPr>
          <w:rFonts w:ascii="Batang" w:eastAsia="Batang" w:hAnsi="Batang"/>
          <w:lang w:eastAsia="fr-FR"/>
        </w:rPr>
        <w:t>é</w:t>
      </w:r>
      <w:r w:rsidRPr="00085E39">
        <w:rPr>
          <w:rFonts w:ascii="Batang" w:eastAsia="Batang" w:hAnsi="Batang"/>
          <w:lang w:eastAsia="fr-FR"/>
        </w:rPr>
        <w:t xml:space="preserve">e de taille </w:t>
      </w:r>
      <w:proofErr w:type="spellStart"/>
      <w:r w:rsidRPr="00085E39">
        <w:rPr>
          <w:rFonts w:ascii="Batang" w:eastAsia="Batang" w:hAnsi="Batang"/>
          <w:lang w:eastAsia="fr-FR"/>
        </w:rPr>
        <w:t>lxc</w:t>
      </w:r>
      <w:proofErr w:type="spellEnd"/>
      <w:r w:rsidRPr="00085E39">
        <w:rPr>
          <w:rFonts w:ascii="Batang" w:eastAsia="Batang" w:hAnsi="Batang"/>
          <w:lang w:eastAsia="fr-FR"/>
        </w:rPr>
        <w:t xml:space="preserve"> (l lignes,</w:t>
      </w:r>
      <w:r>
        <w:rPr>
          <w:rFonts w:ascii="Batang" w:eastAsia="Batang" w:hAnsi="Batang"/>
          <w:lang w:eastAsia="fr-FR"/>
        </w:rPr>
        <w:t xml:space="preserve"> </w:t>
      </w:r>
      <w:r w:rsidRPr="00085E39">
        <w:rPr>
          <w:rFonts w:ascii="Batang" w:eastAsia="Batang" w:hAnsi="Batang"/>
          <w:lang w:eastAsia="fr-FR"/>
        </w:rPr>
        <w:t>c colonnes)</w:t>
      </w:r>
      <w:r>
        <w:rPr>
          <w:rFonts w:ascii="Batang" w:eastAsia="Batang" w:hAnsi="Batang"/>
          <w:lang w:eastAsia="fr-FR"/>
        </w:rPr>
        <w:t xml:space="preserve"> où tous les éléments sont des 0.</w:t>
      </w:r>
    </w:p>
    <w:p w14:paraId="2BA02FB9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71BD42A3" wp14:editId="04B25A9C">
            <wp:extent cx="2801056" cy="317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077" cy="3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DD8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0F7575CF" w14:textId="77777777" w:rsidR="003E2DAC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Créer une fonction </w:t>
      </w:r>
      <w:proofErr w:type="spellStart"/>
      <w:r w:rsidRPr="00085E39">
        <w:rPr>
          <w:rFonts w:ascii="Batang" w:eastAsia="Batang" w:hAnsi="Batang"/>
          <w:lang w:eastAsia="fr-FR"/>
        </w:rPr>
        <w:t>afficheGrille</w:t>
      </w:r>
      <w:proofErr w:type="spellEnd"/>
      <w:r w:rsidRPr="00085E39">
        <w:rPr>
          <w:rFonts w:ascii="Batang" w:eastAsia="Batang" w:hAnsi="Batang"/>
          <w:lang w:eastAsia="fr-FR"/>
        </w:rPr>
        <w:t>(grille) qui renvoie un affichage lisible de la grille</w:t>
      </w:r>
      <w:r>
        <w:rPr>
          <w:rFonts w:ascii="Batang" w:eastAsia="Batang" w:hAnsi="Batang"/>
          <w:lang w:eastAsia="fr-FR"/>
        </w:rPr>
        <w:t>.</w:t>
      </w:r>
    </w:p>
    <w:p w14:paraId="28352D9D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494ABBA8" wp14:editId="530E0395">
            <wp:extent cx="2229039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2827" cy="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A858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</w:p>
    <w:p w14:paraId="41FDF64F" w14:textId="77777777" w:rsidR="003E2DAC" w:rsidRPr="00350FCA" w:rsidRDefault="003E2DAC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  <w:r w:rsidRPr="00350FCA">
        <w:rPr>
          <w:rFonts w:ascii="Batang" w:eastAsia="Batang" w:hAnsi="Batang"/>
          <w:i/>
          <w:iCs/>
          <w:lang w:eastAsia="fr-FR"/>
        </w:rPr>
        <w:t>On considère la grille suivante : grille</w:t>
      </w:r>
      <w:proofErr w:type="gramStart"/>
      <w:r w:rsidRPr="00350FCA">
        <w:rPr>
          <w:rFonts w:ascii="Batang" w:eastAsia="Batang" w:hAnsi="Batang"/>
          <w:i/>
          <w:iCs/>
          <w:lang w:eastAsia="fr-FR"/>
        </w:rPr>
        <w:t>=[</w:t>
      </w:r>
      <w:proofErr w:type="gramEnd"/>
      <w:r w:rsidRPr="00350FCA">
        <w:rPr>
          <w:rFonts w:ascii="Batang" w:eastAsia="Batang" w:hAnsi="Batang"/>
          <w:i/>
          <w:iCs/>
          <w:lang w:eastAsia="fr-FR"/>
        </w:rPr>
        <w:t>[1,2,3],[4,5,6],[7,8,9],[2,3,7]]</w:t>
      </w:r>
    </w:p>
    <w:p w14:paraId="46DF1355" w14:textId="77777777" w:rsidR="003E2DAC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Créer une fonction </w:t>
      </w:r>
      <w:proofErr w:type="spellStart"/>
      <w:r w:rsidRPr="00085E39">
        <w:rPr>
          <w:rFonts w:ascii="Batang" w:eastAsia="Batang" w:hAnsi="Batang"/>
          <w:lang w:eastAsia="fr-FR"/>
        </w:rPr>
        <w:t>sommeLigne</w:t>
      </w:r>
      <w:proofErr w:type="spellEnd"/>
      <w:r w:rsidRPr="00085E39">
        <w:rPr>
          <w:rFonts w:ascii="Batang" w:eastAsia="Batang" w:hAnsi="Batang"/>
          <w:lang w:eastAsia="fr-FR"/>
        </w:rPr>
        <w:t>(</w:t>
      </w:r>
      <w:proofErr w:type="spellStart"/>
      <w:proofErr w:type="gramStart"/>
      <w:r w:rsidRPr="00085E39">
        <w:rPr>
          <w:rFonts w:ascii="Batang" w:eastAsia="Batang" w:hAnsi="Batang"/>
          <w:lang w:eastAsia="fr-FR"/>
        </w:rPr>
        <w:t>grille,l</w:t>
      </w:r>
      <w:proofErr w:type="spellEnd"/>
      <w:proofErr w:type="gramEnd"/>
      <w:r w:rsidRPr="00085E39">
        <w:rPr>
          <w:rFonts w:ascii="Batang" w:eastAsia="Batang" w:hAnsi="Batang"/>
          <w:lang w:eastAsia="fr-FR"/>
        </w:rPr>
        <w:t xml:space="preserve">) qui renvoie la somme de tous les éléments de la </w:t>
      </w:r>
      <w:r>
        <w:rPr>
          <w:rFonts w:ascii="Batang" w:eastAsia="Batang" w:hAnsi="Batang"/>
          <w:lang w:eastAsia="fr-FR"/>
        </w:rPr>
        <w:t>l-</w:t>
      </w:r>
      <w:proofErr w:type="spellStart"/>
      <w:r>
        <w:rPr>
          <w:rFonts w:ascii="Batang" w:eastAsia="Batang" w:hAnsi="Batang"/>
          <w:lang w:eastAsia="fr-FR"/>
        </w:rPr>
        <w:t>ième</w:t>
      </w:r>
      <w:proofErr w:type="spellEnd"/>
      <w:r>
        <w:rPr>
          <w:rFonts w:ascii="Batang" w:eastAsia="Batang" w:hAnsi="Batang"/>
          <w:lang w:eastAsia="fr-FR"/>
        </w:rPr>
        <w:t xml:space="preserve"> </w:t>
      </w:r>
      <w:r w:rsidRPr="00085E39">
        <w:rPr>
          <w:rFonts w:ascii="Batang" w:eastAsia="Batang" w:hAnsi="Batang"/>
          <w:lang w:eastAsia="fr-FR"/>
        </w:rPr>
        <w:t>ligne d'une grille</w:t>
      </w:r>
      <w:r>
        <w:rPr>
          <w:rFonts w:ascii="Batang" w:eastAsia="Batang" w:hAnsi="Batang"/>
          <w:lang w:eastAsia="fr-FR"/>
        </w:rPr>
        <w:t>.</w:t>
      </w:r>
    </w:p>
    <w:p w14:paraId="76F58D86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5BAC4604" wp14:editId="7B06EDF4">
            <wp:extent cx="1854041" cy="193465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322" cy="19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23A" w14:textId="77777777" w:rsidR="003E2DAC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Créer une fonction </w:t>
      </w:r>
      <w:proofErr w:type="spellStart"/>
      <w:r w:rsidRPr="00085E39">
        <w:rPr>
          <w:rFonts w:ascii="Batang" w:eastAsia="Batang" w:hAnsi="Batang"/>
          <w:lang w:eastAsia="fr-FR"/>
        </w:rPr>
        <w:t>sommeColonne</w:t>
      </w:r>
      <w:proofErr w:type="spellEnd"/>
      <w:r w:rsidRPr="00085E39">
        <w:rPr>
          <w:rFonts w:ascii="Batang" w:eastAsia="Batang" w:hAnsi="Batang"/>
          <w:lang w:eastAsia="fr-FR"/>
        </w:rPr>
        <w:t>(</w:t>
      </w:r>
      <w:proofErr w:type="spellStart"/>
      <w:proofErr w:type="gramStart"/>
      <w:r w:rsidRPr="00085E39">
        <w:rPr>
          <w:rFonts w:ascii="Batang" w:eastAsia="Batang" w:hAnsi="Batang"/>
          <w:lang w:eastAsia="fr-FR"/>
        </w:rPr>
        <w:t>grille,c</w:t>
      </w:r>
      <w:proofErr w:type="spellEnd"/>
      <w:proofErr w:type="gramEnd"/>
      <w:r w:rsidRPr="00085E39">
        <w:rPr>
          <w:rFonts w:ascii="Batang" w:eastAsia="Batang" w:hAnsi="Batang"/>
          <w:lang w:eastAsia="fr-FR"/>
        </w:rPr>
        <w:t>) qui renvoie la somme de tous les éléments de la c-</w:t>
      </w:r>
      <w:proofErr w:type="spellStart"/>
      <w:r w:rsidRPr="00085E39">
        <w:rPr>
          <w:rFonts w:ascii="Batang" w:eastAsia="Batang" w:hAnsi="Batang"/>
          <w:lang w:eastAsia="fr-FR"/>
        </w:rPr>
        <w:t>ième</w:t>
      </w:r>
      <w:proofErr w:type="spellEnd"/>
      <w:r w:rsidRPr="00085E39">
        <w:rPr>
          <w:rFonts w:ascii="Batang" w:eastAsia="Batang" w:hAnsi="Batang"/>
          <w:lang w:eastAsia="fr-FR"/>
        </w:rPr>
        <w:t xml:space="preserve"> colonne d'une grille</w:t>
      </w:r>
      <w:r>
        <w:rPr>
          <w:rFonts w:ascii="Batang" w:eastAsia="Batang" w:hAnsi="Batang"/>
          <w:lang w:eastAsia="fr-FR"/>
        </w:rPr>
        <w:t>.</w:t>
      </w:r>
    </w:p>
    <w:p w14:paraId="42B66159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E39610" wp14:editId="5D00B75B">
            <wp:extent cx="2065866" cy="1808479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480" cy="18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AD9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</w:p>
    <w:p w14:paraId="3C2CE6AA" w14:textId="77777777" w:rsidR="00595837" w:rsidRDefault="00595837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</w:p>
    <w:p w14:paraId="2199EDD0" w14:textId="77777777" w:rsidR="00595837" w:rsidRDefault="00595837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</w:p>
    <w:p w14:paraId="2945072D" w14:textId="77777777" w:rsidR="00595837" w:rsidRDefault="00595837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</w:p>
    <w:p w14:paraId="58310F2E" w14:textId="77777777" w:rsidR="00595837" w:rsidRDefault="00595837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</w:p>
    <w:p w14:paraId="6D203CA3" w14:textId="77777777" w:rsidR="003E2DAC" w:rsidRPr="00EF2888" w:rsidRDefault="003E2DAC" w:rsidP="003E2DAC">
      <w:pPr>
        <w:pStyle w:val="Sansinterligne"/>
        <w:ind w:left="720"/>
        <w:rPr>
          <w:rFonts w:ascii="Batang" w:eastAsia="Batang" w:hAnsi="Batang"/>
          <w:i/>
          <w:iCs/>
          <w:lang w:eastAsia="fr-FR"/>
        </w:rPr>
      </w:pPr>
      <w:r w:rsidRPr="00EF2888">
        <w:rPr>
          <w:rFonts w:ascii="Batang" w:eastAsia="Batang" w:hAnsi="Batang"/>
          <w:i/>
          <w:iCs/>
          <w:lang w:eastAsia="fr-FR"/>
        </w:rPr>
        <w:lastRenderedPageBreak/>
        <w:t>On considère la grille</w:t>
      </w:r>
      <w:r>
        <w:rPr>
          <w:rFonts w:ascii="Batang" w:eastAsia="Batang" w:hAnsi="Batang"/>
          <w:i/>
          <w:iCs/>
          <w:lang w:eastAsia="fr-FR"/>
        </w:rPr>
        <w:t xml:space="preserve"> carrée</w:t>
      </w:r>
      <w:r w:rsidRPr="00EF2888">
        <w:rPr>
          <w:rFonts w:ascii="Batang" w:eastAsia="Batang" w:hAnsi="Batang"/>
          <w:i/>
          <w:iCs/>
          <w:lang w:eastAsia="fr-FR"/>
        </w:rPr>
        <w:t xml:space="preserve"> suivante : grille1</w:t>
      </w:r>
      <w:proofErr w:type="gramStart"/>
      <w:r w:rsidRPr="00EF2888">
        <w:rPr>
          <w:rFonts w:ascii="Batang" w:eastAsia="Batang" w:hAnsi="Batang"/>
          <w:i/>
          <w:iCs/>
          <w:lang w:eastAsia="fr-FR"/>
        </w:rPr>
        <w:t>=[</w:t>
      </w:r>
      <w:proofErr w:type="gramEnd"/>
      <w:r w:rsidRPr="00EF2888">
        <w:rPr>
          <w:rFonts w:ascii="Batang" w:eastAsia="Batang" w:hAnsi="Batang"/>
          <w:i/>
          <w:iCs/>
          <w:lang w:eastAsia="fr-FR"/>
        </w:rPr>
        <w:t>[4,2,3,5],[4,5,6,8],[7,8,9,4],[2,3,7,1]]</w:t>
      </w:r>
    </w:p>
    <w:p w14:paraId="08C32CC2" w14:textId="77777777" w:rsidR="003E2DAC" w:rsidRDefault="003E2DAC" w:rsidP="003E2DAC">
      <w:pPr>
        <w:pStyle w:val="Sansinterligne"/>
        <w:numPr>
          <w:ilvl w:val="0"/>
          <w:numId w:val="8"/>
        </w:numPr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 xml:space="preserve">Créer une fonction </w:t>
      </w:r>
      <w:proofErr w:type="spellStart"/>
      <w:r w:rsidRPr="00E2797E">
        <w:rPr>
          <w:rFonts w:ascii="Batang" w:eastAsia="Batang" w:hAnsi="Batang"/>
          <w:lang w:eastAsia="fr-FR"/>
        </w:rPr>
        <w:t>sommeDiagonale</w:t>
      </w:r>
      <w:proofErr w:type="spellEnd"/>
      <w:r w:rsidRPr="00E2797E">
        <w:rPr>
          <w:rFonts w:ascii="Batang" w:eastAsia="Batang" w:hAnsi="Batang"/>
          <w:lang w:eastAsia="fr-FR"/>
        </w:rPr>
        <w:t>(grille) qui renvoie la somme de tous les éléments de la diagonale principale d'une grille carrée</w:t>
      </w:r>
    </w:p>
    <w:p w14:paraId="4298C58D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870C33" wp14:editId="7AEC012D">
            <wp:extent cx="2169161" cy="1214967"/>
            <wp:effectExtent l="0" t="0" r="254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80" cy="12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791A" w14:textId="77777777" w:rsidR="003E2DAC" w:rsidRDefault="003E2DAC" w:rsidP="003E2DAC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0D35D435" w14:textId="77777777" w:rsidR="003E2DAC" w:rsidRDefault="003E2DAC" w:rsidP="003E2DAC">
      <w:pPr>
        <w:pStyle w:val="Sansinterligne"/>
        <w:ind w:left="720"/>
        <w:jc w:val="center"/>
        <w:rPr>
          <w:rFonts w:ascii="Batang" w:eastAsia="Batang" w:hAnsi="Batang"/>
          <w:lang w:eastAsia="fr-FR"/>
        </w:rPr>
      </w:pPr>
    </w:p>
    <w:p w14:paraId="651AAF2C" w14:textId="77777777" w:rsidR="003E2DAC" w:rsidRDefault="003E2DAC" w:rsidP="003E2DAC">
      <w:pPr>
        <w:pStyle w:val="Sansinterligne"/>
        <w:ind w:left="720"/>
        <w:jc w:val="both"/>
        <w:rPr>
          <w:rFonts w:ascii="Batang" w:eastAsia="Batang" w:hAnsi="Batang"/>
          <w:lang w:eastAsia="fr-FR"/>
        </w:rPr>
      </w:pPr>
    </w:p>
    <w:p w14:paraId="4BBF147C" w14:textId="77777777" w:rsidR="003E2DAC" w:rsidRPr="00F342B3" w:rsidRDefault="003E2DAC" w:rsidP="003E2DAC">
      <w:pPr>
        <w:pStyle w:val="Sansinterligne"/>
        <w:ind w:left="720"/>
        <w:jc w:val="both"/>
        <w:rPr>
          <w:rFonts w:ascii="Batang" w:eastAsia="Batang" w:hAnsi="Batang"/>
          <w:lang w:eastAsia="fr-FR"/>
        </w:rPr>
      </w:pPr>
    </w:p>
    <w:p w14:paraId="7C81A94B" w14:textId="77777777" w:rsidR="00E14CD8" w:rsidRPr="003C6B7B" w:rsidRDefault="00E14CD8" w:rsidP="00E14CD8">
      <w:pPr>
        <w:pStyle w:val="Sansinterligne"/>
        <w:ind w:right="-143"/>
        <w:jc w:val="both"/>
        <w:rPr>
          <w:rFonts w:ascii="Batang" w:eastAsia="Batang" w:hAnsi="Batang"/>
          <w:lang w:eastAsia="fr-FR"/>
        </w:rPr>
      </w:pPr>
    </w:p>
    <w:p w14:paraId="154890B1" w14:textId="77777777" w:rsidR="00F342B3" w:rsidRPr="00532905" w:rsidRDefault="00F342B3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p w14:paraId="1BE3A640" w14:textId="77777777" w:rsidR="00F342B3" w:rsidRPr="00532905" w:rsidRDefault="00F342B3" w:rsidP="00225E50">
      <w:pPr>
        <w:pStyle w:val="Sansinterligne"/>
        <w:jc w:val="both"/>
        <w:rPr>
          <w:rFonts w:ascii="Batang" w:eastAsia="Batang" w:hAnsi="Batang"/>
          <w:lang w:eastAsia="fr-FR"/>
        </w:rPr>
      </w:pPr>
    </w:p>
    <w:sectPr w:rsidR="00F342B3" w:rsidRPr="00532905" w:rsidSect="00F54ED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BBD81" w14:textId="77777777" w:rsidR="00B53111" w:rsidRDefault="00B53111" w:rsidP="00B35514">
      <w:pPr>
        <w:spacing w:after="0" w:line="240" w:lineRule="auto"/>
      </w:pPr>
      <w:r>
        <w:separator/>
      </w:r>
    </w:p>
  </w:endnote>
  <w:endnote w:type="continuationSeparator" w:id="0">
    <w:p w14:paraId="38D50325" w14:textId="77777777" w:rsidR="00B53111" w:rsidRDefault="00B53111" w:rsidP="00B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47D9" w14:textId="77777777" w:rsidR="00EA1C8B" w:rsidRDefault="00EA1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08BF1" w14:textId="77777777" w:rsidR="00B35514" w:rsidRPr="00B35514" w:rsidRDefault="00B35514">
    <w:pPr>
      <w:pStyle w:val="Pieddepage"/>
      <w:rPr>
        <w:sz w:val="16"/>
        <w:szCs w:val="16"/>
      </w:rPr>
    </w:pPr>
    <w:r w:rsidRPr="00B35514">
      <w:rPr>
        <w:sz w:val="16"/>
        <w:szCs w:val="16"/>
      </w:rPr>
      <w:t xml:space="preserve">D’après : </w:t>
    </w:r>
    <w:r w:rsidRPr="00EA1C8B">
      <w:rPr>
        <w:sz w:val="16"/>
        <w:szCs w:val="16"/>
      </w:rPr>
      <w:t>https://pixees.fr/informatiquelycee/n_site/nsi_prem_pythonSequence.html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96780" w14:textId="77777777" w:rsidR="00EA1C8B" w:rsidRDefault="00EA1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B546D" w14:textId="77777777" w:rsidR="00B53111" w:rsidRDefault="00B53111" w:rsidP="00B35514">
      <w:pPr>
        <w:spacing w:after="0" w:line="240" w:lineRule="auto"/>
      </w:pPr>
      <w:r>
        <w:separator/>
      </w:r>
    </w:p>
  </w:footnote>
  <w:footnote w:type="continuationSeparator" w:id="0">
    <w:p w14:paraId="6586B3EC" w14:textId="77777777" w:rsidR="00B53111" w:rsidRDefault="00B53111" w:rsidP="00B3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ECED" w14:textId="77777777" w:rsidR="00EA1C8B" w:rsidRDefault="00EA1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6CEA" w14:textId="77777777" w:rsidR="00EA1C8B" w:rsidRDefault="00EA1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5D773" w14:textId="77777777" w:rsidR="00EA1C8B" w:rsidRDefault="00EA1C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3AEE"/>
    <w:multiLevelType w:val="hybridMultilevel"/>
    <w:tmpl w:val="F73A00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41CD0"/>
    <w:multiLevelType w:val="hybridMultilevel"/>
    <w:tmpl w:val="16C02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52E5E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153D0"/>
    <w:rsid w:val="000845D2"/>
    <w:rsid w:val="000C3ADF"/>
    <w:rsid w:val="002126F3"/>
    <w:rsid w:val="00225E50"/>
    <w:rsid w:val="002431F1"/>
    <w:rsid w:val="00245A6F"/>
    <w:rsid w:val="002557B7"/>
    <w:rsid w:val="003012CF"/>
    <w:rsid w:val="00315E9C"/>
    <w:rsid w:val="00377C94"/>
    <w:rsid w:val="003A4091"/>
    <w:rsid w:val="003C1ADB"/>
    <w:rsid w:val="003C6B7B"/>
    <w:rsid w:val="003E2DAC"/>
    <w:rsid w:val="003F358E"/>
    <w:rsid w:val="00432D5E"/>
    <w:rsid w:val="00441BBA"/>
    <w:rsid w:val="004C1222"/>
    <w:rsid w:val="004D0ABE"/>
    <w:rsid w:val="005277D2"/>
    <w:rsid w:val="00532905"/>
    <w:rsid w:val="00551A55"/>
    <w:rsid w:val="0057013E"/>
    <w:rsid w:val="00595837"/>
    <w:rsid w:val="005B65C9"/>
    <w:rsid w:val="005F4622"/>
    <w:rsid w:val="005F790E"/>
    <w:rsid w:val="00722A8A"/>
    <w:rsid w:val="0073027E"/>
    <w:rsid w:val="007579A0"/>
    <w:rsid w:val="0076206E"/>
    <w:rsid w:val="007C0A5C"/>
    <w:rsid w:val="00802034"/>
    <w:rsid w:val="00840746"/>
    <w:rsid w:val="00977B4F"/>
    <w:rsid w:val="00990C6D"/>
    <w:rsid w:val="009A1EA5"/>
    <w:rsid w:val="009A20CD"/>
    <w:rsid w:val="00A05CC7"/>
    <w:rsid w:val="00AC72B1"/>
    <w:rsid w:val="00B35514"/>
    <w:rsid w:val="00B441D4"/>
    <w:rsid w:val="00B45E3D"/>
    <w:rsid w:val="00B47017"/>
    <w:rsid w:val="00B53111"/>
    <w:rsid w:val="00B86B58"/>
    <w:rsid w:val="00BA406E"/>
    <w:rsid w:val="00BA5E31"/>
    <w:rsid w:val="00C70554"/>
    <w:rsid w:val="00DB7480"/>
    <w:rsid w:val="00DE1FF9"/>
    <w:rsid w:val="00E14CD8"/>
    <w:rsid w:val="00E257F3"/>
    <w:rsid w:val="00E43306"/>
    <w:rsid w:val="00EA1C8B"/>
    <w:rsid w:val="00EC18A7"/>
    <w:rsid w:val="00F103A0"/>
    <w:rsid w:val="00F12A77"/>
    <w:rsid w:val="00F342B3"/>
    <w:rsid w:val="00F54ED1"/>
    <w:rsid w:val="00F75E37"/>
    <w:rsid w:val="00F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F105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514"/>
  </w:style>
  <w:style w:type="paragraph" w:styleId="Pieddepage">
    <w:name w:val="footer"/>
    <w:basedOn w:val="Normal"/>
    <w:link w:val="PieddepageCar"/>
    <w:uiPriority w:val="99"/>
    <w:unhideWhenUsed/>
    <w:rsid w:val="00B35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514"/>
  </w:style>
  <w:style w:type="character" w:styleId="Lienhypertexte">
    <w:name w:val="Hyperlink"/>
    <w:basedOn w:val="Policepardfaut"/>
    <w:uiPriority w:val="99"/>
    <w:unhideWhenUsed/>
    <w:rsid w:val="00B35514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35514"/>
    <w:rPr>
      <w:color w:val="605E5C"/>
      <w:shd w:val="clear" w:color="auto" w:fill="E1DFDD"/>
    </w:rPr>
  </w:style>
  <w:style w:type="character" w:customStyle="1" w:styleId="foreignphrase">
    <w:name w:val="foreignphrase"/>
    <w:basedOn w:val="Policepardfaut"/>
    <w:rsid w:val="00BA406E"/>
  </w:style>
  <w:style w:type="paragraph" w:styleId="Paragraphedeliste">
    <w:name w:val="List Paragraph"/>
    <w:basedOn w:val="Normal"/>
    <w:uiPriority w:val="34"/>
    <w:qFormat/>
    <w:rsid w:val="00F9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ED51B-BFB6-4404-B118-AA2051528E46}"/>
</file>

<file path=customXml/itemProps2.xml><?xml version="1.0" encoding="utf-8"?>
<ds:datastoreItem xmlns:ds="http://schemas.openxmlformats.org/officeDocument/2006/customXml" ds:itemID="{3B31B06A-5A62-4B40-A808-7C260D4AE474}"/>
</file>

<file path=customXml/itemProps3.xml><?xml version="1.0" encoding="utf-8"?>
<ds:datastoreItem xmlns:ds="http://schemas.openxmlformats.org/officeDocument/2006/customXml" ds:itemID="{F12905C3-8913-447D-A376-604F2D967576}"/>
</file>

<file path=docProps/app.xml><?xml version="1.0" encoding="utf-8"?>
<Properties xmlns="http://schemas.openxmlformats.org/officeDocument/2006/extended-properties" xmlns:vt="http://schemas.openxmlformats.org/officeDocument/2006/docPropsVTypes">
  <Template>5F994E82</Template>
  <TotalTime>458</TotalTime>
  <Pages>5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Stephane Jacq</cp:lastModifiedBy>
  <cp:revision>10</cp:revision>
  <dcterms:created xsi:type="dcterms:W3CDTF">2019-12-04T13:16:00Z</dcterms:created>
  <dcterms:modified xsi:type="dcterms:W3CDTF">2019-12-05T07:35:00Z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