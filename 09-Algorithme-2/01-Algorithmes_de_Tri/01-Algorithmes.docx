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C3B48" w14:textId="4A32A161" w:rsidR="009E6EF0" w:rsidRPr="00972027" w:rsidRDefault="00D330CD" w:rsidP="00921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ALGORITHMIQUE</w:t>
      </w:r>
    </w:p>
    <w:p w14:paraId="2BDB1625" w14:textId="77777777" w:rsidR="00972027" w:rsidRDefault="00972027" w:rsidP="009216DF">
      <w:pPr>
        <w:jc w:val="both"/>
      </w:pPr>
    </w:p>
    <w:p w14:paraId="52C808BE" w14:textId="6CF56920" w:rsidR="00D330CD" w:rsidRPr="009216DF" w:rsidRDefault="00D330CD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eastAsia="fr-FR"/>
        </w:rPr>
      </w:pPr>
      <w:r w:rsidRPr="009216DF"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eastAsia="fr-FR"/>
        </w:rPr>
        <w:t>Qu'est-ce qu'un algorithme ?</w:t>
      </w:r>
    </w:p>
    <w:p w14:paraId="5F044341" w14:textId="77777777" w:rsidR="00D330CD" w:rsidRPr="00D330CD" w:rsidRDefault="00D330CD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0000"/>
          <w:lang w:eastAsia="fr-FR"/>
        </w:rPr>
      </w:pPr>
      <w:r w:rsidRPr="00D330CD">
        <w:rPr>
          <w:rFonts w:ascii="Verdana" w:eastAsia="Times New Roman" w:hAnsi="Verdana" w:cs="Times New Roman"/>
          <w:color w:val="000000"/>
          <w:lang w:eastAsia="fr-FR"/>
        </w:rPr>
        <w:t>Voici deux définitions trouvées dans la littérature :</w:t>
      </w:r>
    </w:p>
    <w:p w14:paraId="4194F379" w14:textId="77777777" w:rsidR="00D330CD" w:rsidRPr="00D330CD" w:rsidRDefault="00D330CD" w:rsidP="009216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Verdana" w:eastAsia="Times New Roman" w:hAnsi="Verdana" w:cs="Helvetica"/>
          <w:color w:val="000000"/>
          <w:lang w:eastAsia="fr-FR"/>
        </w:rPr>
      </w:pPr>
      <w:r w:rsidRPr="00D330CD">
        <w:rPr>
          <w:rFonts w:ascii="Verdana" w:eastAsia="Times New Roman" w:hAnsi="Verdana" w:cs="Helvetica"/>
          <w:color w:val="000000"/>
          <w:lang w:eastAsia="fr-FR"/>
        </w:rPr>
        <w:t>Procédure de calcul bien définie qui prend en entrée une valeur ou un ensemble de valeur, et qui donne en sortie une valeur ou un ensemble de valeur.</w:t>
      </w:r>
    </w:p>
    <w:p w14:paraId="0A4D4127" w14:textId="1DCEDBED" w:rsidR="00D330CD" w:rsidRDefault="00D330CD" w:rsidP="009216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Verdana" w:eastAsia="Times New Roman" w:hAnsi="Verdana" w:cs="Helvetica"/>
          <w:color w:val="000000"/>
          <w:lang w:eastAsia="fr-FR"/>
        </w:rPr>
      </w:pPr>
      <w:r w:rsidRPr="00D330CD">
        <w:rPr>
          <w:rFonts w:ascii="Verdana" w:eastAsia="Times New Roman" w:hAnsi="Verdana" w:cs="Helvetica"/>
          <w:color w:val="000000"/>
          <w:lang w:eastAsia="fr-FR"/>
        </w:rPr>
        <w:t>Un algorithme est la spécification d'un schéma de calcul sous forme d'une suite finie d'opérations élémentaires obéissant à un enchainement déterminé.</w:t>
      </w:r>
    </w:p>
    <w:p w14:paraId="23D7CAC5" w14:textId="56074D13" w:rsidR="00D330CD" w:rsidRDefault="00D330CD" w:rsidP="009216DF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Pour concevoir un algorithme, la 2e définition nous précise qu'il est nécessaire de définir "une suite finie d'opérations élémentaires obéissant à un enchainement déterminé". L'ordre dans lequel nous allons définir nos "opérations élémentaires" va donc avoir son importance.</w:t>
      </w:r>
    </w:p>
    <w:p w14:paraId="2968CA78" w14:textId="77777777" w:rsidR="00D330CD" w:rsidRPr="00D330CD" w:rsidRDefault="00D330CD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0000"/>
          <w:lang w:eastAsia="fr-FR"/>
        </w:rPr>
      </w:pPr>
      <w:r w:rsidRPr="00D330CD">
        <w:rPr>
          <w:rFonts w:ascii="Verdana" w:eastAsia="Times New Roman" w:hAnsi="Verdana" w:cs="Times New Roman"/>
          <w:color w:val="000000"/>
          <w:lang w:eastAsia="fr-FR"/>
        </w:rPr>
        <w:t>On pourrait résumer ce qu'est un algorithme par le schéma suivant :</w:t>
      </w:r>
    </w:p>
    <w:p w14:paraId="342C382F" w14:textId="6B83E14B" w:rsidR="00D330CD" w:rsidRPr="00D330CD" w:rsidRDefault="00D330CD" w:rsidP="009216DF">
      <w:pPr>
        <w:shd w:val="clear" w:color="auto" w:fill="FFFFFF"/>
        <w:jc w:val="center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  <w:r w:rsidRPr="00D330CD">
        <w:rPr>
          <w:rFonts w:ascii="Helvetica" w:eastAsia="Times New Roman" w:hAnsi="Helvetica" w:cs="Helvetica"/>
          <w:noProof/>
          <w:color w:val="34495E"/>
          <w:sz w:val="27"/>
          <w:szCs w:val="27"/>
          <w:lang w:eastAsia="fr-FR"/>
        </w:rPr>
        <w:drawing>
          <wp:inline distT="0" distB="0" distL="0" distR="0" wp14:anchorId="4B736A0D" wp14:editId="4EFAF3AA">
            <wp:extent cx="3546000" cy="1620000"/>
            <wp:effectExtent l="0" t="0" r="0" b="0"/>
            <wp:docPr id="3" name="Image 3" descr="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E5EF" w14:textId="77777777" w:rsidR="009216DF" w:rsidRDefault="009216DF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i/>
          <w:iCs/>
          <w:color w:val="000000"/>
          <w:u w:val="single"/>
          <w:lang w:eastAsia="fr-FR"/>
        </w:rPr>
      </w:pPr>
    </w:p>
    <w:p w14:paraId="1F742DB5" w14:textId="12BB3DBB" w:rsidR="00D330CD" w:rsidRPr="00883169" w:rsidRDefault="00D330CD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b/>
          <w:bCs/>
          <w:color w:val="7030A0"/>
          <w:lang w:eastAsia="fr-FR"/>
        </w:rPr>
      </w:pPr>
      <w:r w:rsidRPr="00883169">
        <w:rPr>
          <w:rFonts w:ascii="Verdana" w:eastAsia="Times New Roman" w:hAnsi="Verdana" w:cs="Times New Roman"/>
          <w:b/>
          <w:bCs/>
          <w:color w:val="7030A0"/>
          <w:lang w:eastAsia="fr-FR"/>
        </w:rPr>
        <w:t>Prenons un exemple concret :</w:t>
      </w:r>
    </w:p>
    <w:p w14:paraId="470A28EF" w14:textId="77777777" w:rsidR="00D330CD" w:rsidRPr="00D330CD" w:rsidRDefault="00D330CD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0000"/>
          <w:lang w:eastAsia="fr-FR"/>
        </w:rPr>
      </w:pPr>
      <w:r w:rsidRPr="00D330CD">
        <w:rPr>
          <w:rFonts w:ascii="Verdana" w:eastAsia="Times New Roman" w:hAnsi="Verdana" w:cs="Times New Roman"/>
          <w:color w:val="000000"/>
          <w:lang w:eastAsia="fr-FR"/>
        </w:rPr>
        <w:t>Nous allons étudier cette année, ainsi que l'année prochaine, des algorithmes de tri pour les tableaux (un tableau ressemble beaucoup à une liste en Python, même si ce n'est pas exactement la même chose). Nous avons en entrée un tableau non trié et nous obtenons en sortie un tableau trié :</w:t>
      </w:r>
    </w:p>
    <w:p w14:paraId="6BD12ACB" w14:textId="4EB42155" w:rsidR="00D330CD" w:rsidRPr="00D330CD" w:rsidRDefault="00D330CD" w:rsidP="009216DF">
      <w:pPr>
        <w:shd w:val="clear" w:color="auto" w:fill="FFFFFF"/>
        <w:jc w:val="center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  <w:r w:rsidRPr="00D330CD">
        <w:rPr>
          <w:rFonts w:ascii="Helvetica" w:eastAsia="Times New Roman" w:hAnsi="Helvetica" w:cs="Helvetica"/>
          <w:noProof/>
          <w:color w:val="34495E"/>
          <w:sz w:val="27"/>
          <w:szCs w:val="27"/>
          <w:lang w:eastAsia="fr-FR"/>
        </w:rPr>
        <w:drawing>
          <wp:inline distT="0" distB="0" distL="0" distR="0" wp14:anchorId="25B8462C" wp14:editId="0C628D7D">
            <wp:extent cx="3546000" cy="1620000"/>
            <wp:effectExtent l="0" t="0" r="0" b="0"/>
            <wp:docPr id="2" name="Image 2" descr="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BEA2" w14:textId="46DACDE7" w:rsidR="00D330CD" w:rsidRDefault="00D330CD" w:rsidP="009216DF">
      <w:pPr>
        <w:jc w:val="both"/>
        <w:rPr>
          <w:rFonts w:ascii="Verdana" w:eastAsia="Times New Roman" w:hAnsi="Verdana" w:cs="Times New Roman"/>
          <w:color w:val="000000"/>
          <w:lang w:eastAsia="fr-FR"/>
        </w:rPr>
      </w:pPr>
      <w:r>
        <w:rPr>
          <w:rFonts w:ascii="Verdana" w:eastAsia="Times New Roman" w:hAnsi="Verdana" w:cs="Times New Roman"/>
          <w:color w:val="000000"/>
          <w:lang w:eastAsia="fr-FR"/>
        </w:rPr>
        <w:br w:type="page"/>
      </w:r>
      <w:r w:rsidRPr="00D330CD">
        <w:rPr>
          <w:rFonts w:ascii="Verdana" w:eastAsia="Times New Roman" w:hAnsi="Verdana" w:cs="Times New Roman"/>
          <w:color w:val="000000"/>
          <w:lang w:eastAsia="fr-FR"/>
        </w:rPr>
        <w:lastRenderedPageBreak/>
        <w:t>Prenons l'exemple d'un algorithme qui prend en entrée un tableau t d'entiers et un entier x, et qui "répond" par "oui" ou par "non" à la question "x est-il présent dans le tableau t ?". Dans ce cas, la "valeur de sortie" sera "oui" ou "non".</w:t>
      </w:r>
    </w:p>
    <w:p w14:paraId="531A0390" w14:textId="77777777" w:rsidR="009216DF" w:rsidRDefault="009216DF" w:rsidP="009216DF">
      <w:pPr>
        <w:jc w:val="both"/>
        <w:rPr>
          <w:rFonts w:ascii="Verdana" w:eastAsia="Times New Roman" w:hAnsi="Verdana" w:cs="Times New Roman"/>
          <w:color w:val="000000"/>
          <w:lang w:eastAsia="fr-FR"/>
        </w:rPr>
      </w:pPr>
    </w:p>
    <w:p w14:paraId="63E87FE6" w14:textId="77777777" w:rsidR="009216DF" w:rsidRPr="00D330CD" w:rsidRDefault="009216DF" w:rsidP="009216DF">
      <w:pPr>
        <w:jc w:val="both"/>
        <w:rPr>
          <w:rFonts w:ascii="Verdana" w:eastAsia="Times New Roman" w:hAnsi="Verdana" w:cs="Times New Roman"/>
          <w:color w:val="000000"/>
          <w:lang w:eastAsia="fr-FR"/>
        </w:rPr>
      </w:pPr>
    </w:p>
    <w:p w14:paraId="180D06D9" w14:textId="280793B0" w:rsidR="00D330CD" w:rsidRDefault="00D330CD" w:rsidP="009216DF">
      <w:pPr>
        <w:shd w:val="clear" w:color="auto" w:fill="FFFFFF"/>
        <w:jc w:val="center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  <w:r w:rsidRPr="00D330CD">
        <w:rPr>
          <w:rFonts w:ascii="Helvetica" w:eastAsia="Times New Roman" w:hAnsi="Helvetica" w:cs="Helvetica"/>
          <w:noProof/>
          <w:color w:val="34495E"/>
          <w:sz w:val="27"/>
          <w:szCs w:val="27"/>
          <w:lang w:eastAsia="fr-FR"/>
        </w:rPr>
        <w:drawing>
          <wp:inline distT="0" distB="0" distL="0" distR="0" wp14:anchorId="045A29FF" wp14:editId="5E836483">
            <wp:extent cx="3729600" cy="1620000"/>
            <wp:effectExtent l="0" t="0" r="4445" b="0"/>
            <wp:docPr id="5" name="Image 5" descr="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A1C0" w14:textId="77777777" w:rsidR="009216DF" w:rsidRDefault="009216DF" w:rsidP="009216DF">
      <w:pPr>
        <w:shd w:val="clear" w:color="auto" w:fill="FFFFFF"/>
        <w:jc w:val="center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</w:p>
    <w:p w14:paraId="67921683" w14:textId="77777777" w:rsidR="009216DF" w:rsidRPr="00D330CD" w:rsidRDefault="009216DF" w:rsidP="009216DF">
      <w:pPr>
        <w:shd w:val="clear" w:color="auto" w:fill="FFFFFF"/>
        <w:jc w:val="center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</w:p>
    <w:p w14:paraId="46CC7CF0" w14:textId="60D81B0B" w:rsidR="00D330CD" w:rsidRDefault="00D330CD" w:rsidP="009216DF">
      <w:pPr>
        <w:shd w:val="clear" w:color="auto" w:fill="FFFFFF"/>
        <w:jc w:val="center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  <w:r w:rsidRPr="00D330CD">
        <w:rPr>
          <w:rFonts w:ascii="Helvetica" w:eastAsia="Times New Roman" w:hAnsi="Helvetica" w:cs="Helvetica"/>
          <w:noProof/>
          <w:color w:val="34495E"/>
          <w:sz w:val="27"/>
          <w:szCs w:val="27"/>
          <w:lang w:eastAsia="fr-FR"/>
        </w:rPr>
        <w:drawing>
          <wp:inline distT="0" distB="0" distL="0" distR="0" wp14:anchorId="1209CE4B" wp14:editId="092F0008">
            <wp:extent cx="3729600" cy="1620000"/>
            <wp:effectExtent l="0" t="0" r="4445" b="0"/>
            <wp:docPr id="4" name="Image 4" descr="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6BE8" w14:textId="697F89D2" w:rsidR="0040657E" w:rsidRDefault="0040657E" w:rsidP="009216DF">
      <w:pPr>
        <w:shd w:val="clear" w:color="auto" w:fill="FFFFFF"/>
        <w:jc w:val="both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</w:p>
    <w:p w14:paraId="5CD73360" w14:textId="77777777" w:rsidR="009216DF" w:rsidRPr="00D330CD" w:rsidRDefault="009216DF" w:rsidP="009216DF">
      <w:pPr>
        <w:shd w:val="clear" w:color="auto" w:fill="FFFFFF"/>
        <w:jc w:val="both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</w:p>
    <w:p w14:paraId="5528DD2C" w14:textId="77777777" w:rsidR="0040657E" w:rsidRPr="009216DF" w:rsidRDefault="0040657E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b/>
          <w:bCs/>
          <w:color w:val="7030A0"/>
          <w:lang w:eastAsia="fr-FR"/>
        </w:rPr>
      </w:pPr>
      <w:r w:rsidRPr="009216DF">
        <w:rPr>
          <w:rFonts w:ascii="Verdana" w:eastAsia="Times New Roman" w:hAnsi="Verdana" w:cs="Times New Roman"/>
          <w:b/>
          <w:bCs/>
          <w:color w:val="7030A0"/>
          <w:lang w:eastAsia="fr-FR"/>
        </w:rPr>
        <w:t>Essayons d'écrire l'algorithme décrit ci-dessus :</w:t>
      </w:r>
    </w:p>
    <w:p w14:paraId="1BB9D32D" w14:textId="77777777" w:rsidR="0040657E" w:rsidRPr="0040657E" w:rsidRDefault="0040657E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0000"/>
          <w:lang w:eastAsia="fr-FR"/>
        </w:rPr>
      </w:pPr>
      <w:r w:rsidRPr="0040657E">
        <w:rPr>
          <w:rFonts w:ascii="Verdana" w:eastAsia="Times New Roman" w:hAnsi="Verdana" w:cs="Times New Roman"/>
          <w:color w:val="000000"/>
          <w:lang w:eastAsia="fr-FR"/>
        </w:rPr>
        <w:t>Nous devons trouver la suite d'opérations élémentaires qui permettra de répondre à la question : "x est-il présent dans le tableau t ?"</w:t>
      </w:r>
    </w:p>
    <w:p w14:paraId="3B677202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VARIABLE</w:t>
      </w:r>
    </w:p>
    <w:p w14:paraId="0A8D8BA0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t</w:t>
      </w:r>
      <w:proofErr w:type="gramEnd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: tableau d'entiers</w:t>
      </w:r>
    </w:p>
    <w:p w14:paraId="733224E1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x</w:t>
      </w:r>
      <w:proofErr w:type="gramEnd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: nombre entier</w:t>
      </w:r>
    </w:p>
    <w:p w14:paraId="65BDCEF0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tr</w:t>
      </w:r>
      <w:proofErr w:type="gramEnd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: booléen (VRAI ou FAUX)</w:t>
      </w:r>
    </w:p>
    <w:p w14:paraId="3DB8A920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i</w:t>
      </w:r>
      <w:proofErr w:type="gramEnd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: nombre entier</w:t>
      </w:r>
    </w:p>
    <w:p w14:paraId="703D0597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DEBUT</w:t>
      </w:r>
    </w:p>
    <w:p w14:paraId="700C714E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tr</w:t>
      </w:r>
      <w:proofErr w:type="gramEnd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← FAUX</w:t>
      </w:r>
    </w:p>
    <w:p w14:paraId="2863BC7E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i</w:t>
      </w:r>
      <w:proofErr w:type="gramEnd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← 1</w:t>
      </w:r>
    </w:p>
    <w:p w14:paraId="1542EAB1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tant</w:t>
      </w:r>
      <w:proofErr w:type="gramEnd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que i&lt;=longueur(t) et que tr==FAUX:</w:t>
      </w:r>
    </w:p>
    <w:p w14:paraId="433255A0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 </w:t>
      </w:r>
      <w:proofErr w:type="gramStart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si</w:t>
      </w:r>
      <w:proofErr w:type="gramEnd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t[i]==x:</w:t>
      </w:r>
    </w:p>
    <w:p w14:paraId="7D0BC658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   </w:t>
      </w:r>
      <w:proofErr w:type="gramStart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tr</w:t>
      </w:r>
      <w:proofErr w:type="gramEnd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← VRAI</w:t>
      </w:r>
    </w:p>
    <w:p w14:paraId="47C51B66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 </w:t>
      </w:r>
      <w:proofErr w:type="gramStart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fin</w:t>
      </w:r>
      <w:proofErr w:type="gramEnd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si</w:t>
      </w:r>
    </w:p>
    <w:p w14:paraId="6FB8F497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 </w:t>
      </w:r>
      <w:proofErr w:type="gramStart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i</w:t>
      </w:r>
      <w:proofErr w:type="gramEnd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← i+1</w:t>
      </w:r>
    </w:p>
    <w:p w14:paraId="258C2B36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fin</w:t>
      </w:r>
      <w:proofErr w:type="gramEnd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tant que</w:t>
      </w:r>
    </w:p>
    <w:p w14:paraId="0D626EE4" w14:textId="77777777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renvoyer</w:t>
      </w:r>
      <w:proofErr w:type="gramEnd"/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la valeur de tr</w:t>
      </w:r>
    </w:p>
    <w:p w14:paraId="31F00AB9" w14:textId="5542873C" w:rsidR="0040657E" w:rsidRPr="0040657E" w:rsidRDefault="0040657E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FIN</w:t>
      </w:r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ab/>
      </w:r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ab/>
      </w:r>
      <w:r w:rsidRPr="0040657E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ab/>
      </w:r>
    </w:p>
    <w:p w14:paraId="012891AB" w14:textId="77777777" w:rsidR="00660AED" w:rsidRDefault="00660AED" w:rsidP="009216DF">
      <w:pPr>
        <w:jc w:val="both"/>
        <w:rPr>
          <w:rFonts w:ascii="Verdana" w:eastAsia="Times New Roman" w:hAnsi="Verdana" w:cs="Times New Roman"/>
          <w:color w:val="000000"/>
          <w:lang w:eastAsia="fr-FR"/>
        </w:rPr>
      </w:pPr>
      <w:r>
        <w:rPr>
          <w:rFonts w:ascii="Verdana" w:eastAsia="Times New Roman" w:hAnsi="Verdana" w:cs="Times New Roman"/>
          <w:color w:val="000000"/>
          <w:lang w:eastAsia="fr-FR"/>
        </w:rPr>
        <w:br w:type="page"/>
      </w:r>
    </w:p>
    <w:p w14:paraId="19C3EBFA" w14:textId="07CDE721" w:rsidR="0040657E" w:rsidRPr="0040657E" w:rsidRDefault="0040657E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0000"/>
          <w:lang w:eastAsia="fr-FR"/>
        </w:rPr>
      </w:pPr>
      <w:r w:rsidRPr="0040657E">
        <w:rPr>
          <w:rFonts w:ascii="Verdana" w:eastAsia="Times New Roman" w:hAnsi="Verdana" w:cs="Times New Roman"/>
          <w:color w:val="000000"/>
          <w:lang w:eastAsia="fr-FR"/>
        </w:rPr>
        <w:lastRenderedPageBreak/>
        <w:t>La première chose à faire quand on étudie un algorithme, c'est de le "faire tourner à la main" : on "exécute" l'algorithme en utilisant uniquement une feuille et un crayon. Voilà ce que cela pourrait donner avec l'algorithme que nous venons d'écrire :</w:t>
      </w:r>
    </w:p>
    <w:p w14:paraId="0C409969" w14:textId="61144768" w:rsidR="0040657E" w:rsidRDefault="0040657E" w:rsidP="001E78F0">
      <w:pPr>
        <w:shd w:val="clear" w:color="auto" w:fill="FFFFFF"/>
        <w:jc w:val="center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  <w:r w:rsidRPr="0040657E">
        <w:rPr>
          <w:rFonts w:ascii="Helvetica" w:eastAsia="Times New Roman" w:hAnsi="Helvetica" w:cs="Helvetica"/>
          <w:noProof/>
          <w:color w:val="34495E"/>
          <w:sz w:val="27"/>
          <w:szCs w:val="27"/>
          <w:lang w:eastAsia="fr-FR"/>
        </w:rPr>
        <w:drawing>
          <wp:inline distT="0" distB="0" distL="0" distR="0" wp14:anchorId="46D2A2FF" wp14:editId="738AE5EA">
            <wp:extent cx="4124325" cy="4319814"/>
            <wp:effectExtent l="0" t="0" r="0" b="5080"/>
            <wp:docPr id="6" name="Image 6" descr="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945" cy="433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4901" w14:textId="5D5FAA5A" w:rsidR="0040657E" w:rsidRDefault="0040657E" w:rsidP="009216DF">
      <w:pPr>
        <w:shd w:val="clear" w:color="auto" w:fill="FFFFFF"/>
        <w:jc w:val="both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</w:p>
    <w:p w14:paraId="2FDF1787" w14:textId="69EBC6C2" w:rsidR="00D31919" w:rsidRPr="00D31919" w:rsidRDefault="00D31919" w:rsidP="009216DF">
      <w:pPr>
        <w:shd w:val="clear" w:color="auto" w:fill="FFFFFF"/>
        <w:spacing w:before="225" w:after="225"/>
        <w:jc w:val="both"/>
        <w:outlineLvl w:val="3"/>
        <w:rPr>
          <w:rFonts w:ascii="Helvetica" w:eastAsia="Times New Roman" w:hAnsi="Helvetica" w:cs="Helvetica"/>
          <w:i/>
          <w:iCs/>
          <w:color w:val="00B050"/>
          <w:lang w:eastAsia="fr-FR"/>
        </w:rPr>
      </w:pPr>
      <w:r w:rsidRPr="00D31919">
        <w:rPr>
          <w:rFonts w:ascii="Helvetica" w:eastAsia="Times New Roman" w:hAnsi="Helvetica" w:cs="Helvetica"/>
          <w:i/>
          <w:iCs/>
          <w:color w:val="00B050"/>
          <w:lang w:eastAsia="fr-FR"/>
        </w:rPr>
        <w:t>Crée</w:t>
      </w:r>
      <w:r w:rsidR="00CB49D7">
        <w:rPr>
          <w:rFonts w:ascii="Helvetica" w:eastAsia="Times New Roman" w:hAnsi="Helvetica" w:cs="Helvetica"/>
          <w:i/>
          <w:iCs/>
          <w:color w:val="00B050"/>
          <w:lang w:eastAsia="fr-FR"/>
        </w:rPr>
        <w:t>z</w:t>
      </w:r>
      <w:r w:rsidRPr="00D31919">
        <w:rPr>
          <w:rFonts w:ascii="Helvetica" w:eastAsia="Times New Roman" w:hAnsi="Helvetica" w:cs="Helvetica"/>
          <w:i/>
          <w:iCs/>
          <w:color w:val="00B050"/>
          <w:lang w:eastAsia="fr-FR"/>
        </w:rPr>
        <w:t xml:space="preserve"> un document </w:t>
      </w:r>
      <w:proofErr w:type="spellStart"/>
      <w:r w:rsidRPr="00D31919">
        <w:rPr>
          <w:rFonts w:ascii="Helvetica" w:eastAsia="Times New Roman" w:hAnsi="Helvetica" w:cs="Helvetica"/>
          <w:i/>
          <w:iCs/>
          <w:color w:val="00B050"/>
          <w:lang w:eastAsia="fr-FR"/>
        </w:rPr>
        <w:t>word</w:t>
      </w:r>
      <w:proofErr w:type="spellEnd"/>
      <w:r w:rsidRPr="00D31919">
        <w:rPr>
          <w:rFonts w:ascii="Helvetica" w:eastAsia="Times New Roman" w:hAnsi="Helvetica" w:cs="Helvetica"/>
          <w:i/>
          <w:iCs/>
          <w:color w:val="00B050"/>
          <w:lang w:eastAsia="fr-FR"/>
        </w:rPr>
        <w:t xml:space="preserve"> que vous nommerez « </w:t>
      </w:r>
      <w:proofErr w:type="spellStart"/>
      <w:r w:rsidRPr="00D31919">
        <w:rPr>
          <w:rFonts w:ascii="Helvetica" w:eastAsia="Times New Roman" w:hAnsi="Helvetica" w:cs="Helvetica"/>
          <w:b/>
          <w:bCs/>
          <w:i/>
          <w:iCs/>
          <w:color w:val="00B050"/>
          <w:lang w:eastAsia="fr-FR"/>
        </w:rPr>
        <w:t>algorithmes_NOM_Prénom</w:t>
      </w:r>
      <w:proofErr w:type="spellEnd"/>
      <w:r w:rsidRPr="00D31919">
        <w:rPr>
          <w:rFonts w:ascii="Helvetica" w:eastAsia="Times New Roman" w:hAnsi="Helvetica" w:cs="Helvetica"/>
          <w:i/>
          <w:iCs/>
          <w:color w:val="00B050"/>
          <w:lang w:eastAsia="fr-FR"/>
        </w:rPr>
        <w:t> » dans lequel vous rédigerez les exercices suivants :</w:t>
      </w:r>
    </w:p>
    <w:p w14:paraId="11021E6C" w14:textId="7C1AEC10" w:rsidR="0040657E" w:rsidRPr="0040657E" w:rsidRDefault="00660AED" w:rsidP="009216DF">
      <w:pPr>
        <w:shd w:val="clear" w:color="auto" w:fill="FFFFFF"/>
        <w:spacing w:before="225" w:after="225"/>
        <w:jc w:val="both"/>
        <w:outlineLvl w:val="3"/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</w:pPr>
      <w:r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 xml:space="preserve">Exercice </w:t>
      </w:r>
      <w:r w:rsidR="0040657E" w:rsidRPr="0040657E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1</w:t>
      </w:r>
      <w:r w:rsidR="0040657E"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 :</w:t>
      </w:r>
    </w:p>
    <w:p w14:paraId="1955DF7E" w14:textId="77777777" w:rsidR="0040657E" w:rsidRPr="0040657E" w:rsidRDefault="0040657E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70C0"/>
          <w:lang w:eastAsia="fr-FR"/>
        </w:rPr>
      </w:pPr>
      <w:r w:rsidRPr="0040657E">
        <w:rPr>
          <w:rFonts w:ascii="Verdana" w:eastAsia="Times New Roman" w:hAnsi="Verdana" w:cs="Times New Roman"/>
          <w:color w:val="0070C0"/>
          <w:lang w:eastAsia="fr-FR"/>
        </w:rPr>
        <w:t>Faites "tourner à la main" l'algorithme "x est-il présent dans le tableau t ?" avec t=[5,8,15,53] et x=12</w:t>
      </w:r>
    </w:p>
    <w:p w14:paraId="5C939A64" w14:textId="269AD380" w:rsidR="00660AED" w:rsidRPr="0040657E" w:rsidRDefault="00660AED" w:rsidP="009216DF">
      <w:pPr>
        <w:shd w:val="clear" w:color="auto" w:fill="FFFFFF"/>
        <w:spacing w:before="225" w:after="225"/>
        <w:jc w:val="both"/>
        <w:outlineLvl w:val="3"/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</w:pPr>
      <w:r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 xml:space="preserve">Exercice </w:t>
      </w:r>
      <w:r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2</w:t>
      </w:r>
      <w:r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 :</w:t>
      </w:r>
    </w:p>
    <w:p w14:paraId="085E61E6" w14:textId="77777777" w:rsidR="00660AED" w:rsidRPr="00660AED" w:rsidRDefault="00660AED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70C0"/>
          <w:lang w:eastAsia="fr-FR"/>
        </w:rPr>
      </w:pPr>
      <w:r w:rsidRPr="00660AED">
        <w:rPr>
          <w:rFonts w:ascii="Verdana" w:eastAsia="Times New Roman" w:hAnsi="Verdana" w:cs="Times New Roman"/>
          <w:color w:val="0070C0"/>
          <w:lang w:eastAsia="fr-FR"/>
        </w:rPr>
        <w:t>Écrivez un algorithme permettant de trouver le plus grand entier présent dans un tableau. Vous ferez "tourner à la main" votre algorithme en utilisant le tableau t = [3,5,1,8,4,2].</w:t>
      </w:r>
    </w:p>
    <w:p w14:paraId="66ACEF99" w14:textId="62D827C8" w:rsidR="00660AED" w:rsidRPr="0040657E" w:rsidRDefault="00660AED" w:rsidP="009216DF">
      <w:pPr>
        <w:shd w:val="clear" w:color="auto" w:fill="FFFFFF"/>
        <w:spacing w:before="225" w:after="225"/>
        <w:jc w:val="both"/>
        <w:outlineLvl w:val="3"/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</w:pPr>
      <w:r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 xml:space="preserve">Exercice </w:t>
      </w:r>
      <w:r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3</w:t>
      </w:r>
      <w:r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 :</w:t>
      </w:r>
    </w:p>
    <w:p w14:paraId="3A172C3E" w14:textId="2B8207BF" w:rsidR="0040657E" w:rsidRPr="0040657E" w:rsidRDefault="00660AED" w:rsidP="009216DF">
      <w:pPr>
        <w:shd w:val="clear" w:color="auto" w:fill="FFFFFF"/>
        <w:jc w:val="both"/>
        <w:rPr>
          <w:rFonts w:ascii="Verdana" w:eastAsia="Times New Roman" w:hAnsi="Verdana" w:cs="Times New Roman"/>
          <w:color w:val="0070C0"/>
          <w:lang w:eastAsia="fr-FR"/>
        </w:rPr>
      </w:pPr>
      <w:r w:rsidRPr="00660AED">
        <w:rPr>
          <w:rFonts w:ascii="Verdana" w:eastAsia="Times New Roman" w:hAnsi="Verdana" w:cs="Times New Roman"/>
          <w:color w:val="0070C0"/>
          <w:lang w:eastAsia="fr-FR"/>
        </w:rPr>
        <w:t>Écrivez un algorithme permettant de calculer la moyenne de tous les entiers présents dans un tableau. Vous ferez "tourner à la main" votre algorithme en utilisant le tableau t = [3,5,1,8,4,</w:t>
      </w:r>
      <w:r w:rsidR="00FF4DE4">
        <w:rPr>
          <w:rFonts w:ascii="Verdana" w:eastAsia="Times New Roman" w:hAnsi="Verdana" w:cs="Times New Roman"/>
          <w:color w:val="0070C0"/>
          <w:lang w:eastAsia="fr-FR"/>
        </w:rPr>
        <w:t>3</w:t>
      </w:r>
      <w:r w:rsidRPr="00660AED">
        <w:rPr>
          <w:rFonts w:ascii="Verdana" w:eastAsia="Times New Roman" w:hAnsi="Verdana" w:cs="Times New Roman"/>
          <w:color w:val="0070C0"/>
          <w:lang w:eastAsia="fr-FR"/>
        </w:rPr>
        <w:t>].</w:t>
      </w:r>
    </w:p>
    <w:p w14:paraId="7C73262D" w14:textId="77777777" w:rsidR="00D31919" w:rsidRDefault="00D31919" w:rsidP="009216DF">
      <w:pPr>
        <w:jc w:val="both"/>
        <w:rPr>
          <w:rFonts w:ascii="Verdana" w:eastAsia="Times New Roman" w:hAnsi="Verdana" w:cs="Times New Roman"/>
          <w:color w:val="000000"/>
          <w:lang w:eastAsia="fr-FR"/>
        </w:rPr>
      </w:pPr>
      <w:r>
        <w:rPr>
          <w:rFonts w:ascii="Verdana" w:eastAsia="Times New Roman" w:hAnsi="Verdana" w:cs="Times New Roman"/>
          <w:color w:val="000000"/>
          <w:lang w:eastAsia="fr-FR"/>
        </w:rPr>
        <w:br w:type="page"/>
      </w:r>
    </w:p>
    <w:p w14:paraId="056D75D0" w14:textId="19552BEF" w:rsidR="00784955" w:rsidRPr="00784955" w:rsidRDefault="00784955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fr-FR"/>
        </w:rPr>
      </w:pPr>
      <w:r w:rsidRPr="00784955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fr-FR"/>
        </w:rPr>
        <w:lastRenderedPageBreak/>
        <w:t>Les algorithmes de tri</w:t>
      </w:r>
    </w:p>
    <w:p w14:paraId="5C933427" w14:textId="63497938" w:rsidR="00A34E94" w:rsidRDefault="00D31919" w:rsidP="00A34E94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0000"/>
          <w:lang w:eastAsia="fr-FR"/>
        </w:rPr>
      </w:pPr>
      <w:r w:rsidRPr="00D31919">
        <w:rPr>
          <w:rFonts w:ascii="Verdana" w:eastAsia="Times New Roman" w:hAnsi="Verdana" w:cs="Times New Roman"/>
          <w:color w:val="000000"/>
          <w:lang w:eastAsia="fr-FR"/>
        </w:rPr>
        <w:t>Les algorithmes de tri des éléments d'un tableau ont une place à part en algorithmique. En effet, ils sont souvent utilisés pour mettre en évidence certains concepts algorithmiques (concepts que l'on retrouve dans d'autres types d'algorithmes). Nous allons commencer par 2 algorithmes "classiques" : le tri par insertion et le tri par sélection.</w:t>
      </w:r>
    </w:p>
    <w:p w14:paraId="14BC50B5" w14:textId="77777777" w:rsidR="00A34E94" w:rsidRPr="00A34E94" w:rsidRDefault="00A34E94" w:rsidP="00A34E94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0000"/>
          <w:lang w:eastAsia="fr-FR"/>
        </w:rPr>
      </w:pPr>
    </w:p>
    <w:p w14:paraId="708D9B83" w14:textId="5747123B" w:rsidR="00D31919" w:rsidRPr="00D31919" w:rsidRDefault="00D31919" w:rsidP="009216DF">
      <w:pPr>
        <w:shd w:val="clear" w:color="auto" w:fill="FFFFFF"/>
        <w:spacing w:before="225" w:after="225"/>
        <w:jc w:val="both"/>
        <w:outlineLvl w:val="3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fr-FR"/>
        </w:rPr>
      </w:pPr>
      <w:r w:rsidRPr="00D31919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fr-FR"/>
        </w:rPr>
        <w:t>Tri par insertion</w:t>
      </w:r>
    </w:p>
    <w:p w14:paraId="0393DE97" w14:textId="77777777" w:rsidR="00D31919" w:rsidRPr="00D31919" w:rsidRDefault="00D31919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0000"/>
          <w:lang w:eastAsia="fr-FR"/>
        </w:rPr>
      </w:pPr>
      <w:r w:rsidRPr="00D31919">
        <w:rPr>
          <w:rFonts w:ascii="Verdana" w:eastAsia="Times New Roman" w:hAnsi="Verdana" w:cs="Times New Roman"/>
          <w:color w:val="000000"/>
          <w:lang w:eastAsia="fr-FR"/>
        </w:rPr>
        <w:t>Entrons tout de suite dans le vif du sujet, voici l'algorithme du tri par insertion :</w:t>
      </w:r>
    </w:p>
    <w:p w14:paraId="4F60F7D4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VARIABLE</w:t>
      </w:r>
    </w:p>
    <w:p w14:paraId="5610664B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t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: tableau d'entiers</w:t>
      </w:r>
    </w:p>
    <w:p w14:paraId="4E3122C3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i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: nombre entier</w:t>
      </w:r>
    </w:p>
    <w:p w14:paraId="4E0F72AC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j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: nombre entier</w:t>
      </w:r>
    </w:p>
    <w:p w14:paraId="41AF1689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k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: nombre entier</w:t>
      </w:r>
    </w:p>
    <w:p w14:paraId="75006EBE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DEBUT</w:t>
      </w:r>
    </w:p>
    <w:p w14:paraId="2CA55B39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j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←2</w:t>
      </w:r>
    </w:p>
    <w:p w14:paraId="5EA95845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tant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que </w:t>
      </w:r>
      <w:proofErr w:type="spell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j</w:t>
      </w:r>
      <w:proofErr w:type="spell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&lt;=longueur(t):   //boucle 1</w:t>
      </w:r>
    </w:p>
    <w:p w14:paraId="21AC429C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 </w:t>
      </w: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i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←j-1</w:t>
      </w:r>
    </w:p>
    <w:p w14:paraId="68841198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k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←t</w:t>
      </w:r>
      <w:proofErr w:type="spell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[j]</w:t>
      </w:r>
    </w:p>
    <w:p w14:paraId="2DA3D387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 </w:t>
      </w: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tant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que i&gt;0 et que t[i]&gt;k:   //boucle 2</w:t>
      </w:r>
    </w:p>
    <w:p w14:paraId="00F6BDAF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   </w:t>
      </w: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t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[i+1]←t[i]</w:t>
      </w:r>
    </w:p>
    <w:p w14:paraId="14D79BAC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   </w:t>
      </w: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i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←i-1</w:t>
      </w:r>
    </w:p>
    <w:p w14:paraId="2E7BD8B3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 </w:t>
      </w: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fin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tant que</w:t>
      </w:r>
    </w:p>
    <w:p w14:paraId="60350761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 </w:t>
      </w: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t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[i+1]←k</w:t>
      </w:r>
    </w:p>
    <w:p w14:paraId="6D690D35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 </w:t>
      </w: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j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←j+1</w:t>
      </w:r>
    </w:p>
    <w:p w14:paraId="722CA13D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proofErr w:type="gramStart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fin</w:t>
      </w:r>
      <w:proofErr w:type="gramEnd"/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 xml:space="preserve"> tant que</w:t>
      </w:r>
    </w:p>
    <w:p w14:paraId="35328C15" w14:textId="4FC64C88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FIN</w:t>
      </w:r>
    </w:p>
    <w:p w14:paraId="6F34E342" w14:textId="77777777" w:rsidR="00D31919" w:rsidRPr="00D31919" w:rsidRDefault="00D31919" w:rsidP="00A34E94">
      <w:pPr>
        <w:pBdr>
          <w:top w:val="single" w:sz="12" w:space="6" w:color="E7E9EC"/>
          <w:left w:val="single" w:sz="12" w:space="6" w:color="E7E9EC"/>
          <w:bottom w:val="single" w:sz="12" w:space="25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ab/>
      </w: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ab/>
      </w:r>
      <w:r w:rsidRPr="00D31919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ab/>
      </w:r>
    </w:p>
    <w:p w14:paraId="2238D9BB" w14:textId="77777777" w:rsidR="00784955" w:rsidRDefault="00784955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0000"/>
          <w:lang w:eastAsia="fr-FR"/>
        </w:rPr>
      </w:pPr>
    </w:p>
    <w:p w14:paraId="5AFF4ED0" w14:textId="038BB8B0" w:rsidR="00D31919" w:rsidRPr="00D31919" w:rsidRDefault="00D31919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0000"/>
          <w:lang w:eastAsia="fr-FR"/>
        </w:rPr>
      </w:pPr>
      <w:r w:rsidRPr="00D31919">
        <w:rPr>
          <w:rFonts w:ascii="Verdana" w:eastAsia="Times New Roman" w:hAnsi="Verdana" w:cs="Times New Roman"/>
          <w:color w:val="000000"/>
          <w:lang w:eastAsia="fr-FR"/>
        </w:rPr>
        <w:t>Remarque : il est possible de mettre des commentaires à l'aide de "//" afin de rendre la compréhension des algorithmes plus aisée</w:t>
      </w:r>
    </w:p>
    <w:p w14:paraId="477F06E7" w14:textId="77777777" w:rsidR="00784955" w:rsidRDefault="00784955" w:rsidP="009216DF">
      <w:pPr>
        <w:jc w:val="both"/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</w:pPr>
      <w:r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br w:type="page"/>
      </w:r>
    </w:p>
    <w:p w14:paraId="743B5022" w14:textId="7A05B1B3" w:rsidR="00784955" w:rsidRPr="0040657E" w:rsidRDefault="00784955" w:rsidP="009216DF">
      <w:pPr>
        <w:shd w:val="clear" w:color="auto" w:fill="FFFFFF"/>
        <w:spacing w:before="225" w:after="225"/>
        <w:jc w:val="both"/>
        <w:outlineLvl w:val="3"/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</w:pPr>
      <w:r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lastRenderedPageBreak/>
        <w:t xml:space="preserve">Exercice </w:t>
      </w:r>
      <w:r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4</w:t>
      </w:r>
      <w:r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 :</w:t>
      </w:r>
    </w:p>
    <w:p w14:paraId="0B5B668E" w14:textId="77777777" w:rsidR="00784955" w:rsidRPr="00784955" w:rsidRDefault="00784955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70C0"/>
          <w:lang w:eastAsia="fr-FR"/>
        </w:rPr>
      </w:pPr>
      <w:r w:rsidRPr="00784955">
        <w:rPr>
          <w:rFonts w:ascii="Verdana" w:eastAsia="Times New Roman" w:hAnsi="Verdana" w:cs="Times New Roman"/>
          <w:color w:val="0070C0"/>
          <w:lang w:eastAsia="fr-FR"/>
        </w:rPr>
        <w:t>Poursuivez le travail commencé ci-dessous (attention de bien donner l'état du tableau à chaque étape)</w:t>
      </w:r>
    </w:p>
    <w:p w14:paraId="4C7A0ADC" w14:textId="62D5E0C4" w:rsidR="00784955" w:rsidRPr="00784955" w:rsidRDefault="00784955" w:rsidP="00A34E94">
      <w:pPr>
        <w:shd w:val="clear" w:color="auto" w:fill="FFFFFF"/>
        <w:jc w:val="center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  <w:r w:rsidRPr="00784955">
        <w:rPr>
          <w:rFonts w:ascii="Helvetica" w:eastAsia="Times New Roman" w:hAnsi="Helvetica" w:cs="Helvetica"/>
          <w:noProof/>
          <w:color w:val="34495E"/>
          <w:sz w:val="27"/>
          <w:szCs w:val="27"/>
          <w:lang w:eastAsia="fr-FR"/>
        </w:rPr>
        <w:drawing>
          <wp:inline distT="0" distB="0" distL="0" distR="0" wp14:anchorId="10CF2D85" wp14:editId="76AEB27E">
            <wp:extent cx="2923902" cy="4524375"/>
            <wp:effectExtent l="0" t="0" r="0" b="0"/>
            <wp:docPr id="7" name="Image 7" descr="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60" cy="45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20DE" w14:textId="77777777" w:rsidR="00784955" w:rsidRPr="00784955" w:rsidRDefault="00784955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0000"/>
          <w:lang w:eastAsia="fr-FR"/>
        </w:rPr>
      </w:pPr>
      <w:r w:rsidRPr="00784955">
        <w:rPr>
          <w:rFonts w:ascii="Verdana" w:eastAsia="Times New Roman" w:hAnsi="Verdana" w:cs="Times New Roman"/>
          <w:color w:val="000000"/>
          <w:lang w:eastAsia="fr-FR"/>
        </w:rPr>
        <w:t>On peut résumer le principe de fonctionnement de l'algorithme de tri par insertion avec le schéma suivant :</w:t>
      </w:r>
    </w:p>
    <w:p w14:paraId="50F2CF7F" w14:textId="3C55067C" w:rsidR="00784955" w:rsidRPr="00784955" w:rsidRDefault="00784955" w:rsidP="00A34E94">
      <w:pPr>
        <w:shd w:val="clear" w:color="auto" w:fill="FFFFFF"/>
        <w:jc w:val="center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  <w:r w:rsidRPr="00784955">
        <w:rPr>
          <w:rFonts w:ascii="Helvetica" w:eastAsia="Times New Roman" w:hAnsi="Helvetica" w:cs="Helvetica"/>
          <w:noProof/>
          <w:color w:val="34495E"/>
          <w:sz w:val="27"/>
          <w:szCs w:val="27"/>
          <w:lang w:eastAsia="fr-FR"/>
        </w:rPr>
        <w:drawing>
          <wp:inline distT="0" distB="0" distL="0" distR="0" wp14:anchorId="2C083E5C" wp14:editId="650E8D33">
            <wp:extent cx="2180590" cy="3119120"/>
            <wp:effectExtent l="0" t="0" r="0" b="5080"/>
            <wp:docPr id="8" name="Image 8" descr="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77" cy="32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D4F0" w14:textId="386BE3F2" w:rsidR="00784955" w:rsidRPr="0040657E" w:rsidRDefault="00784955" w:rsidP="009216DF">
      <w:pPr>
        <w:shd w:val="clear" w:color="auto" w:fill="FFFFFF"/>
        <w:spacing w:before="225" w:after="225"/>
        <w:jc w:val="both"/>
        <w:outlineLvl w:val="3"/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</w:pPr>
      <w:r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lastRenderedPageBreak/>
        <w:t xml:space="preserve">Exercice </w:t>
      </w:r>
      <w:r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5</w:t>
      </w:r>
      <w:r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 :</w:t>
      </w:r>
    </w:p>
    <w:p w14:paraId="021335B0" w14:textId="431B46C7" w:rsidR="00784955" w:rsidRDefault="00784955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70C0"/>
          <w:lang w:eastAsia="fr-FR"/>
        </w:rPr>
      </w:pPr>
      <w:r w:rsidRPr="00784955">
        <w:rPr>
          <w:rFonts w:ascii="Verdana" w:eastAsia="Times New Roman" w:hAnsi="Verdana" w:cs="Times New Roman"/>
          <w:color w:val="0070C0"/>
          <w:lang w:eastAsia="fr-FR"/>
        </w:rPr>
        <w:t>Essayez de produire le même type de schéma explicatif que ci-dessus avec le tableau t = [12, 8, 23, 10, 15]</w:t>
      </w:r>
    </w:p>
    <w:p w14:paraId="08771ABC" w14:textId="5C495AFD" w:rsidR="00DC6477" w:rsidRDefault="00DC6477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70C0"/>
          <w:lang w:eastAsia="fr-FR"/>
        </w:rPr>
      </w:pPr>
    </w:p>
    <w:p w14:paraId="05347AB3" w14:textId="77777777" w:rsidR="00DC6477" w:rsidRPr="00784955" w:rsidRDefault="00DC6477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70C0"/>
          <w:lang w:eastAsia="fr-FR"/>
        </w:rPr>
      </w:pPr>
    </w:p>
    <w:p w14:paraId="1084CF4A" w14:textId="53A7E477" w:rsidR="00784955" w:rsidRPr="00784955" w:rsidRDefault="00784955" w:rsidP="009216DF">
      <w:pPr>
        <w:shd w:val="clear" w:color="auto" w:fill="FFFFFF"/>
        <w:spacing w:before="225" w:after="225"/>
        <w:jc w:val="both"/>
        <w:outlineLvl w:val="3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fr-FR"/>
        </w:rPr>
      </w:pPr>
      <w:r w:rsidRPr="00784955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fr-FR"/>
        </w:rPr>
        <w:t>Tri par sélection</w:t>
      </w:r>
    </w:p>
    <w:p w14:paraId="725892A2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VARIABLE</w:t>
      </w:r>
    </w:p>
    <w:p w14:paraId="4AFE3D59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t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: tableau d'entiers</w:t>
      </w:r>
    </w:p>
    <w:p w14:paraId="168459C6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i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: nombre entier</w:t>
      </w:r>
    </w:p>
    <w:p w14:paraId="6E74BD9E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min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: nombre entier</w:t>
      </w:r>
    </w:p>
    <w:p w14:paraId="0F9B5B8D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j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: nombre entier</w:t>
      </w:r>
    </w:p>
    <w:p w14:paraId="5613DB28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DEBUT</w:t>
      </w:r>
    </w:p>
    <w:p w14:paraId="52CB6A71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i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←1</w:t>
      </w:r>
    </w:p>
    <w:p w14:paraId="60BF53E1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tant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que i&lt;longueur(t):   //boucle 1</w:t>
      </w:r>
    </w:p>
    <w:p w14:paraId="2701CEFC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 </w:t>
      </w: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j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←i+1</w:t>
      </w:r>
    </w:p>
    <w:p w14:paraId="0B6E50C6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 </w:t>
      </w:r>
      <w:proofErr w:type="spellStart"/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min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←i</w:t>
      </w:r>
      <w:proofErr w:type="spellEnd"/>
    </w:p>
    <w:p w14:paraId="221D6A63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 </w:t>
      </w: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tant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que </w:t>
      </w:r>
      <w:proofErr w:type="spell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j</w:t>
      </w:r>
      <w:proofErr w:type="spell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&lt;=longueur(t):   //boucle 2</w:t>
      </w:r>
    </w:p>
    <w:p w14:paraId="5D87231E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   </w:t>
      </w: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si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t[j]&lt;t[min]:</w:t>
      </w:r>
    </w:p>
    <w:p w14:paraId="245B16DC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     </w:t>
      </w:r>
      <w:proofErr w:type="spellStart"/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min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←j</w:t>
      </w:r>
      <w:proofErr w:type="spellEnd"/>
    </w:p>
    <w:p w14:paraId="5588AB0C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   </w:t>
      </w: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fin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si</w:t>
      </w:r>
    </w:p>
    <w:p w14:paraId="7716BCE1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   </w:t>
      </w: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j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←j+1</w:t>
      </w:r>
    </w:p>
    <w:p w14:paraId="3E58F58E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 </w:t>
      </w: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fin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tant que</w:t>
      </w:r>
    </w:p>
    <w:p w14:paraId="75D11F20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 </w:t>
      </w: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si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</w:t>
      </w:r>
      <w:proofErr w:type="spell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min≠i</w:t>
      </w:r>
      <w:proofErr w:type="spell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:</w:t>
      </w:r>
    </w:p>
    <w:p w14:paraId="72A406F5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   </w:t>
      </w: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échanger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t[i] et t[min]</w:t>
      </w:r>
    </w:p>
    <w:p w14:paraId="19ABDA6B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 </w:t>
      </w: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fin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si</w:t>
      </w:r>
    </w:p>
    <w:p w14:paraId="70E7069F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 </w:t>
      </w: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i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←i+1</w:t>
      </w:r>
    </w:p>
    <w:p w14:paraId="69F5F41A" w14:textId="77777777" w:rsidR="00784955" w:rsidRP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  <w:proofErr w:type="gramStart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fin</w:t>
      </w:r>
      <w:proofErr w:type="gramEnd"/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 xml:space="preserve"> tant que</w:t>
      </w:r>
    </w:p>
    <w:p w14:paraId="40DBACC7" w14:textId="6F1610D4" w:rsidR="00784955" w:rsidRDefault="00784955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</w:pPr>
      <w:r w:rsidRPr="00784955"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  <w:t>FIN</w:t>
      </w:r>
      <w:r w:rsidRPr="00784955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ab/>
      </w:r>
    </w:p>
    <w:p w14:paraId="3C908AE1" w14:textId="77777777" w:rsidR="00DC6477" w:rsidRPr="00784955" w:rsidRDefault="00DC6477" w:rsidP="009216DF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ascii="Consolas" w:eastAsia="Times New Roman" w:hAnsi="Consolas" w:cs="Courier New"/>
          <w:color w:val="FFFFFF"/>
          <w:sz w:val="16"/>
          <w:szCs w:val="16"/>
          <w:lang w:eastAsia="fr-FR"/>
        </w:rPr>
      </w:pPr>
    </w:p>
    <w:p w14:paraId="087A3BC5" w14:textId="77777777" w:rsidR="00DC6477" w:rsidRDefault="00DC6477" w:rsidP="009216DF">
      <w:pPr>
        <w:shd w:val="clear" w:color="auto" w:fill="FFFFFF"/>
        <w:spacing w:before="225" w:after="225"/>
        <w:jc w:val="both"/>
        <w:outlineLvl w:val="3"/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</w:pPr>
    </w:p>
    <w:p w14:paraId="28991D36" w14:textId="77777777" w:rsidR="00DC6477" w:rsidRDefault="00DC6477" w:rsidP="009216DF">
      <w:pPr>
        <w:shd w:val="clear" w:color="auto" w:fill="FFFFFF"/>
        <w:spacing w:before="225" w:after="225"/>
        <w:jc w:val="both"/>
        <w:outlineLvl w:val="3"/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</w:pPr>
    </w:p>
    <w:p w14:paraId="073BABC9" w14:textId="5453A977" w:rsidR="00FA3C44" w:rsidRPr="0040657E" w:rsidRDefault="00FA3C44" w:rsidP="009216DF">
      <w:pPr>
        <w:shd w:val="clear" w:color="auto" w:fill="FFFFFF"/>
        <w:spacing w:before="225" w:after="225"/>
        <w:jc w:val="both"/>
        <w:outlineLvl w:val="3"/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</w:pPr>
      <w:r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 xml:space="preserve">Exercice </w:t>
      </w:r>
      <w:r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6</w:t>
      </w:r>
      <w:r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 :</w:t>
      </w:r>
    </w:p>
    <w:p w14:paraId="6ACAEAE6" w14:textId="4ED97578" w:rsidR="00CA1839" w:rsidRDefault="00784955" w:rsidP="00CA1839">
      <w:pPr>
        <w:shd w:val="clear" w:color="auto" w:fill="FFFFFF"/>
        <w:spacing w:after="225" w:line="336" w:lineRule="atLeast"/>
        <w:jc w:val="both"/>
        <w:rPr>
          <w:rFonts w:ascii="Bookman Old Style" w:hAnsi="Bookman Old Style"/>
          <w:b/>
        </w:rPr>
      </w:pPr>
      <w:r w:rsidRPr="00784955">
        <w:rPr>
          <w:rFonts w:ascii="Verdana" w:eastAsia="Times New Roman" w:hAnsi="Verdana" w:cs="Times New Roman"/>
          <w:color w:val="0070C0"/>
          <w:lang w:eastAsia="fr-FR"/>
        </w:rPr>
        <w:t xml:space="preserve">Poursuivez le travail commencé ci-dessous (attention de bien donner l'état du </w:t>
      </w:r>
      <w:r w:rsidRPr="00CA1839">
        <w:rPr>
          <w:rFonts w:ascii="Verdana" w:eastAsia="Times New Roman" w:hAnsi="Verdana" w:cs="Times New Roman"/>
          <w:color w:val="0070C0"/>
          <w:sz w:val="28"/>
          <w:lang w:eastAsia="fr-FR"/>
        </w:rPr>
        <w:t>tableau)</w:t>
      </w:r>
      <w:r w:rsidR="00DC6477" w:rsidRPr="00CA1839">
        <w:rPr>
          <w:rFonts w:ascii="Verdana" w:eastAsia="Times New Roman" w:hAnsi="Verdana" w:cs="Times New Roman"/>
          <w:color w:val="0070C0"/>
          <w:sz w:val="28"/>
          <w:lang w:eastAsia="fr-FR"/>
        </w:rPr>
        <w:t>.</w:t>
      </w:r>
      <w:r w:rsidR="00CA1839">
        <w:rPr>
          <w:rFonts w:ascii="Bookman Old Style" w:hAnsi="Bookman Old Style"/>
          <w:b/>
        </w:rPr>
        <w:t xml:space="preserve"> </w:t>
      </w:r>
    </w:p>
    <w:p w14:paraId="05A26A7A" w14:textId="77777777" w:rsidR="00CA1839" w:rsidRDefault="00CA1839" w:rsidP="00CA1839">
      <w:pPr>
        <w:rPr>
          <w:rFonts w:ascii="Bookman Old Style" w:hAnsi="Bookman Old Style"/>
          <w:b/>
        </w:rPr>
      </w:pPr>
      <w:proofErr w:type="gramStart"/>
      <w:r w:rsidRPr="00F75B01">
        <w:rPr>
          <w:rFonts w:ascii="Bookman Old Style" w:hAnsi="Bookman Old Style"/>
          <w:b/>
        </w:rPr>
        <w:t>t</w:t>
      </w:r>
      <w:proofErr w:type="gramEnd"/>
      <w:r w:rsidRPr="00F75B01">
        <w:rPr>
          <w:rFonts w:ascii="Bookman Old Style" w:hAnsi="Bookman Old Style"/>
          <w:b/>
        </w:rPr>
        <w:t>=[1</w:t>
      </w:r>
      <w:r>
        <w:rPr>
          <w:rFonts w:ascii="Bookman Old Style" w:hAnsi="Bookman Old Style"/>
          <w:b/>
        </w:rPr>
        <w:t>2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8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23</w:t>
      </w:r>
      <w:r w:rsidRPr="00F75B01">
        <w:rPr>
          <w:rFonts w:ascii="Bookman Old Style" w:hAnsi="Bookman Old Style"/>
          <w:b/>
        </w:rPr>
        <w:t xml:space="preserve"> ,</w:t>
      </w:r>
      <w:r>
        <w:rPr>
          <w:rFonts w:ascii="Bookman Old Style" w:hAnsi="Bookman Old Style"/>
          <w:b/>
        </w:rPr>
        <w:t>10</w:t>
      </w:r>
      <w:r w:rsidRPr="00F75B01">
        <w:rPr>
          <w:rFonts w:ascii="Bookman Old Style" w:hAnsi="Bookman Old Style"/>
          <w:b/>
        </w:rPr>
        <w:t>, 1</w:t>
      </w:r>
      <w:r>
        <w:rPr>
          <w:rFonts w:ascii="Bookman Old Style" w:hAnsi="Bookman Old Style"/>
          <w:b/>
        </w:rPr>
        <w:t>5</w:t>
      </w:r>
      <w:r w:rsidRPr="00F75B01">
        <w:rPr>
          <w:rFonts w:ascii="Bookman Old Style" w:hAnsi="Bookman Old Style"/>
          <w:b/>
        </w:rPr>
        <w:t>]</w:t>
      </w:r>
    </w:p>
    <w:p w14:paraId="42DB739B" w14:textId="77777777" w:rsidR="00CA1839" w:rsidRPr="00F75B01" w:rsidRDefault="00CA1839" w:rsidP="00CA1839">
      <w:pPr>
        <w:rPr>
          <w:rFonts w:ascii="Bookman Old Style" w:hAnsi="Bookman Old Style"/>
        </w:rPr>
      </w:pPr>
      <w:r w:rsidRPr="00F75B01">
        <w:rPr>
          <w:rFonts w:ascii="Bookman Old Style" w:hAnsi="Bookman Old Style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25AB2" wp14:editId="496E32F5">
                <wp:simplePos x="0" y="0"/>
                <wp:positionH relativeFrom="margin">
                  <wp:posOffset>-121471</wp:posOffset>
                </wp:positionH>
                <wp:positionV relativeFrom="paragraph">
                  <wp:posOffset>61787</wp:posOffset>
                </wp:positionV>
                <wp:extent cx="6263640" cy="19202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9202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D8FE" id="Rectangle 12" o:spid="_x0000_s1026" style="position:absolute;margin-left:-9.55pt;margin-top:4.85pt;width:493.2pt;height:151.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" filled="f" strokecolor="windowText" strokeweight="1pt">
                <w10:wrap anchorx="margin"/>
              </v:rect>
            </w:pict>
          </mc:Fallback>
        </mc:AlternateContent>
      </w:r>
    </w:p>
    <w:p w14:paraId="77EEDE5E" w14:textId="77777777" w:rsidR="00CA1839" w:rsidRPr="00F75B01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i</w:t>
      </w:r>
      <w:proofErr w:type="gramEnd"/>
      <w:r>
        <w:rPr>
          <w:rFonts w:ascii="Bookman Old Style" w:hAnsi="Bookman Old Style"/>
        </w:rPr>
        <w:t xml:space="preserve"> = 1</w:t>
      </w:r>
    </w:p>
    <w:p w14:paraId="21D5ACEB" w14:textId="77777777" w:rsidR="00CA1839" w:rsidRDefault="00CA1839" w:rsidP="00CA1839">
      <w:pPr>
        <w:rPr>
          <w:rFonts w:ascii="Bookman Old Style" w:hAnsi="Bookman Old Style"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5C81B" wp14:editId="29FA8B40">
                <wp:simplePos x="0" y="0"/>
                <wp:positionH relativeFrom="column">
                  <wp:posOffset>1874520</wp:posOffset>
                </wp:positionH>
                <wp:positionV relativeFrom="paragraph">
                  <wp:posOffset>31750</wp:posOffset>
                </wp:positionV>
                <wp:extent cx="381000" cy="144780"/>
                <wp:effectExtent l="0" t="19050" r="38100" b="45720"/>
                <wp:wrapNone/>
                <wp:docPr id="18" name="Flèche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10C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8" o:spid="_x0000_s1026" type="#_x0000_t13" style="position:absolute;margin-left:147.6pt;margin-top:2.5pt;width:30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i</w:t>
      </w:r>
      <w:proofErr w:type="gramEnd"/>
      <w:r>
        <w:rPr>
          <w:rFonts w:ascii="Bookman Old Style" w:hAnsi="Bookman Old Style"/>
        </w:rPr>
        <w:t xml:space="preserve"> &lt; longueur(t)  (1&lt;5)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entre dans la boucle 1</w:t>
      </w:r>
    </w:p>
    <w:p w14:paraId="1D577516" w14:textId="77777777" w:rsidR="00CA1839" w:rsidRPr="00421DD4" w:rsidRDefault="00CA1839" w:rsidP="00CA1839">
      <w:pPr>
        <w:ind w:firstLine="708"/>
        <w:rPr>
          <w:rFonts w:ascii="Bookman Old Style" w:hAnsi="Bookman Old Style"/>
          <w:lang w:val="en-US"/>
        </w:rPr>
      </w:pPr>
      <w:r w:rsidRPr="00421DD4">
        <w:rPr>
          <w:rFonts w:ascii="Bookman Old Style" w:hAnsi="Bookman Old Style"/>
          <w:lang w:val="en-US"/>
        </w:rPr>
        <w:t>j = i+1 (j=2)</w:t>
      </w:r>
    </w:p>
    <w:p w14:paraId="3F338BEF" w14:textId="77777777" w:rsidR="00CA1839" w:rsidRPr="00421DD4" w:rsidRDefault="00CA1839" w:rsidP="00CA1839">
      <w:pPr>
        <w:ind w:firstLine="708"/>
        <w:rPr>
          <w:rFonts w:ascii="Bookman Old Style" w:hAnsi="Bookman Old Style"/>
          <w:lang w:val="en-US"/>
        </w:rPr>
      </w:pPr>
      <w:r w:rsidRPr="00421DD4">
        <w:rPr>
          <w:rFonts w:ascii="Bookman Old Style" w:hAnsi="Bookman Old Style"/>
          <w:lang w:val="en-US"/>
        </w:rPr>
        <w:t xml:space="preserve">min = </w:t>
      </w:r>
      <w:proofErr w:type="spellStart"/>
      <w:r w:rsidRPr="00421DD4">
        <w:rPr>
          <w:rFonts w:ascii="Bookman Old Style" w:hAnsi="Bookman Old Style"/>
          <w:lang w:val="en-US"/>
        </w:rPr>
        <w:t>i</w:t>
      </w:r>
      <w:proofErr w:type="spellEnd"/>
      <w:r w:rsidRPr="00421DD4">
        <w:rPr>
          <w:rFonts w:ascii="Bookman Old Style" w:hAnsi="Bookman Old Style"/>
          <w:lang w:val="en-US"/>
        </w:rPr>
        <w:t xml:space="preserve"> (min = 1)</w:t>
      </w:r>
    </w:p>
    <w:p w14:paraId="378C197B" w14:textId="77777777" w:rsidR="00CA1839" w:rsidRPr="00F75B01" w:rsidRDefault="00CA1839" w:rsidP="00CA1839">
      <w:pPr>
        <w:ind w:firstLine="708"/>
        <w:rPr>
          <w:rFonts w:ascii="Bookman Old Style" w:hAnsi="Bookman Old Style"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CEF1E" wp14:editId="6A2E15B5">
                <wp:simplePos x="0" y="0"/>
                <wp:positionH relativeFrom="column">
                  <wp:posOffset>2566147</wp:posOffset>
                </wp:positionH>
                <wp:positionV relativeFrom="paragraph">
                  <wp:posOffset>26670</wp:posOffset>
                </wp:positionV>
                <wp:extent cx="381000" cy="144780"/>
                <wp:effectExtent l="0" t="19050" r="38100" b="45720"/>
                <wp:wrapNone/>
                <wp:docPr id="19" name="Flèche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A58D7" id="Flèche droite 19" o:spid="_x0000_s1026" type="#_x0000_t13" style="position:absolute;margin-left:202.05pt;margin-top:2.1pt;width:30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j</w:t>
      </w:r>
      <w:proofErr w:type="gramEnd"/>
      <w:r>
        <w:rPr>
          <w:rFonts w:ascii="Bookman Old Style" w:hAnsi="Bookman Old Style"/>
        </w:rPr>
        <w:t xml:space="preserve"> &lt;= longueur(t)  (2&lt;=5)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entre dans la boucle 2</w:t>
      </w:r>
    </w:p>
    <w:p w14:paraId="14BA4C5E" w14:textId="77777777" w:rsidR="00CA1839" w:rsidRPr="00F75B01" w:rsidRDefault="00CA1839" w:rsidP="00CA1839">
      <w:pPr>
        <w:ind w:left="708" w:firstLine="708"/>
        <w:rPr>
          <w:rFonts w:ascii="Bookman Old Style" w:hAnsi="Bookman Old Style"/>
          <w:b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3A95C" wp14:editId="7884D169">
                <wp:simplePos x="0" y="0"/>
                <wp:positionH relativeFrom="column">
                  <wp:posOffset>2604503</wp:posOffset>
                </wp:positionH>
                <wp:positionV relativeFrom="paragraph">
                  <wp:posOffset>26035</wp:posOffset>
                </wp:positionV>
                <wp:extent cx="381000" cy="144780"/>
                <wp:effectExtent l="0" t="19050" r="38100" b="45720"/>
                <wp:wrapNone/>
                <wp:docPr id="34" name="Flèche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5CA3" id="Flèche droite 34" o:spid="_x0000_s1026" type="#_x0000_t13" style="position:absolute;margin-left:205.1pt;margin-top:2.05pt;width:30pt;height:11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t</w:t>
      </w:r>
      <w:proofErr w:type="gramEnd"/>
      <w:r>
        <w:rPr>
          <w:rFonts w:ascii="Bookman Old Style" w:hAnsi="Bookman Old Style"/>
        </w:rPr>
        <w:t xml:space="preserve">[j] &lt; t[min] (8&lt;12)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entre dans le si</w:t>
      </w:r>
      <w:r>
        <w:rPr>
          <w:rFonts w:ascii="Bookman Old Style" w:hAnsi="Bookman Old Style"/>
        </w:rPr>
        <w:tab/>
      </w:r>
    </w:p>
    <w:p w14:paraId="4A106CF8" w14:textId="77777777" w:rsidR="00CA1839" w:rsidRDefault="00CA1839" w:rsidP="00CA1839">
      <w:pPr>
        <w:ind w:left="1416" w:firstLine="708"/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min = j (min = 2)</w:t>
      </w:r>
    </w:p>
    <w:p w14:paraId="7331301F" w14:textId="77777777" w:rsidR="00CA1839" w:rsidRDefault="00CA1839" w:rsidP="00CA1839">
      <w:pPr>
        <w:ind w:left="708" w:firstLine="708"/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j = j+1 (j = 3)</w:t>
      </w:r>
    </w:p>
    <w:p w14:paraId="411000C9" w14:textId="77777777" w:rsidR="00CA1839" w:rsidRDefault="00CA1839" w:rsidP="00CA1839">
      <w:pPr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Retour au début de la boucle 2</w:t>
      </w:r>
    </w:p>
    <w:p w14:paraId="1DFAEBAC" w14:textId="77777777" w:rsidR="00CA1839" w:rsidRDefault="00CA1839" w:rsidP="00CA1839">
      <w:pPr>
        <w:rPr>
          <w:rFonts w:ascii="Bookman Old Style" w:hAnsi="Bookman Old Style"/>
          <w:noProof/>
          <w:lang w:eastAsia="fr-FR"/>
        </w:rPr>
      </w:pPr>
    </w:p>
    <w:p w14:paraId="28AFE925" w14:textId="77777777" w:rsidR="00CA1839" w:rsidRDefault="00CA1839" w:rsidP="00CA1839">
      <w:pPr>
        <w:rPr>
          <w:rFonts w:ascii="Bookman Old Style" w:hAnsi="Bookman Old Style"/>
          <w:b/>
        </w:rPr>
      </w:pPr>
      <w:proofErr w:type="gramStart"/>
      <w:r w:rsidRPr="00F75B01">
        <w:rPr>
          <w:rFonts w:ascii="Bookman Old Style" w:hAnsi="Bookman Old Style"/>
          <w:b/>
        </w:rPr>
        <w:lastRenderedPageBreak/>
        <w:t>t</w:t>
      </w:r>
      <w:proofErr w:type="gramEnd"/>
      <w:r w:rsidRPr="00F75B01">
        <w:rPr>
          <w:rFonts w:ascii="Bookman Old Style" w:hAnsi="Bookman Old Style"/>
          <w:b/>
        </w:rPr>
        <w:t>=[1</w:t>
      </w:r>
      <w:r>
        <w:rPr>
          <w:rFonts w:ascii="Bookman Old Style" w:hAnsi="Bookman Old Style"/>
          <w:b/>
        </w:rPr>
        <w:t>2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8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23</w:t>
      </w:r>
      <w:r w:rsidRPr="00F75B01">
        <w:rPr>
          <w:rFonts w:ascii="Bookman Old Style" w:hAnsi="Bookman Old Style"/>
          <w:b/>
        </w:rPr>
        <w:t xml:space="preserve"> ,</w:t>
      </w:r>
      <w:r>
        <w:rPr>
          <w:rFonts w:ascii="Bookman Old Style" w:hAnsi="Bookman Old Style"/>
          <w:b/>
        </w:rPr>
        <w:t>10</w:t>
      </w:r>
      <w:r w:rsidRPr="00F75B01">
        <w:rPr>
          <w:rFonts w:ascii="Bookman Old Style" w:hAnsi="Bookman Old Style"/>
          <w:b/>
        </w:rPr>
        <w:t>, 1</w:t>
      </w:r>
      <w:r>
        <w:rPr>
          <w:rFonts w:ascii="Bookman Old Style" w:hAnsi="Bookman Old Style"/>
          <w:b/>
        </w:rPr>
        <w:t>5</w:t>
      </w:r>
      <w:r w:rsidRPr="00F75B01">
        <w:rPr>
          <w:rFonts w:ascii="Bookman Old Style" w:hAnsi="Bookman Old Style"/>
          <w:b/>
        </w:rPr>
        <w:t>]</w:t>
      </w:r>
    </w:p>
    <w:p w14:paraId="7F8FFA8B" w14:textId="77777777" w:rsidR="00CA1839" w:rsidRPr="00F75B01" w:rsidRDefault="00CA1839" w:rsidP="00CA1839">
      <w:pPr>
        <w:rPr>
          <w:rFonts w:ascii="Bookman Old Style" w:hAnsi="Bookman Old Style"/>
        </w:rPr>
      </w:pPr>
      <w:r w:rsidRPr="00F75B01">
        <w:rPr>
          <w:rFonts w:ascii="Bookman Old Style" w:hAnsi="Bookman Old Style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2A2AE" wp14:editId="5507B8AA">
                <wp:simplePos x="0" y="0"/>
                <wp:positionH relativeFrom="margin">
                  <wp:posOffset>-83585</wp:posOffset>
                </wp:positionH>
                <wp:positionV relativeFrom="paragraph">
                  <wp:posOffset>118046</wp:posOffset>
                </wp:positionV>
                <wp:extent cx="6263640" cy="1661160"/>
                <wp:effectExtent l="0" t="0" r="2286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661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60CCE" id="Rectangle 35" o:spid="_x0000_s1026" style="position:absolute;margin-left:-6.6pt;margin-top:9.3pt;width:493.2pt;height:130.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</w:p>
    <w:p w14:paraId="518B98FC" w14:textId="77777777" w:rsidR="00CA1839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i</w:t>
      </w:r>
      <w:proofErr w:type="gramEnd"/>
      <w:r>
        <w:rPr>
          <w:rFonts w:ascii="Bookman Old Style" w:hAnsi="Bookman Old Style"/>
        </w:rPr>
        <w:t xml:space="preserve"> = 1</w:t>
      </w:r>
    </w:p>
    <w:p w14:paraId="7378EA5D" w14:textId="77777777" w:rsidR="00CA1839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j</w:t>
      </w:r>
      <w:proofErr w:type="gramEnd"/>
      <w:r>
        <w:rPr>
          <w:rFonts w:ascii="Bookman Old Style" w:hAnsi="Bookman Old Style"/>
        </w:rPr>
        <w:t xml:space="preserve"> = 3</w:t>
      </w:r>
    </w:p>
    <w:p w14:paraId="00C3E46E" w14:textId="77777777" w:rsidR="00CA1839" w:rsidRPr="00F75B01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min</w:t>
      </w:r>
      <w:proofErr w:type="gramEnd"/>
      <w:r>
        <w:rPr>
          <w:rFonts w:ascii="Bookman Old Style" w:hAnsi="Bookman Old Style"/>
        </w:rPr>
        <w:t xml:space="preserve"> = 2</w:t>
      </w:r>
    </w:p>
    <w:p w14:paraId="761F0023" w14:textId="77777777" w:rsidR="00CA1839" w:rsidRPr="00F75B01" w:rsidRDefault="00CA1839" w:rsidP="00CA1839">
      <w:pPr>
        <w:ind w:firstLine="708"/>
        <w:rPr>
          <w:rFonts w:ascii="Bookman Old Style" w:hAnsi="Bookman Old Style"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4283A" wp14:editId="65C80412">
                <wp:simplePos x="0" y="0"/>
                <wp:positionH relativeFrom="column">
                  <wp:posOffset>2587470</wp:posOffset>
                </wp:positionH>
                <wp:positionV relativeFrom="paragraph">
                  <wp:posOffset>26670</wp:posOffset>
                </wp:positionV>
                <wp:extent cx="381000" cy="144780"/>
                <wp:effectExtent l="0" t="19050" r="38100" b="45720"/>
                <wp:wrapNone/>
                <wp:docPr id="36" name="Flèche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3D0A5" id="Flèche droite 36" o:spid="_x0000_s1026" type="#_x0000_t13" style="position:absolute;margin-left:203.75pt;margin-top:2.1pt;width:30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j</w:t>
      </w:r>
      <w:proofErr w:type="gramEnd"/>
      <w:r>
        <w:rPr>
          <w:rFonts w:ascii="Bookman Old Style" w:hAnsi="Bookman Old Style"/>
        </w:rPr>
        <w:t xml:space="preserve"> &lt;= longueur(t)  (3&lt;=5)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entre dans la boucle 2</w:t>
      </w:r>
    </w:p>
    <w:p w14:paraId="1E55370E" w14:textId="77777777" w:rsidR="00CA1839" w:rsidRPr="00F75B01" w:rsidRDefault="00CA1839" w:rsidP="00CA1839">
      <w:pPr>
        <w:ind w:left="708" w:firstLine="708"/>
        <w:rPr>
          <w:rFonts w:ascii="Bookman Old Style" w:hAnsi="Bookman Old Style"/>
          <w:b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11FEC" wp14:editId="54428477">
                <wp:simplePos x="0" y="0"/>
                <wp:positionH relativeFrom="column">
                  <wp:posOffset>2587182</wp:posOffset>
                </wp:positionH>
                <wp:positionV relativeFrom="paragraph">
                  <wp:posOffset>26035</wp:posOffset>
                </wp:positionV>
                <wp:extent cx="381000" cy="144780"/>
                <wp:effectExtent l="0" t="19050" r="38100" b="45720"/>
                <wp:wrapNone/>
                <wp:docPr id="37" name="Flèche droi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8FBE3" id="Flèche droite 37" o:spid="_x0000_s1026" type="#_x0000_t13" style="position:absolute;margin-left:203.7pt;margin-top:2.05pt;width:30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t</w:t>
      </w:r>
      <w:proofErr w:type="gramEnd"/>
      <w:r>
        <w:rPr>
          <w:rFonts w:ascii="Bookman Old Style" w:hAnsi="Bookman Old Style"/>
        </w:rPr>
        <w:t xml:space="preserve">[j] &gt; t[min] </w:t>
      </w:r>
      <w:r>
        <w:rPr>
          <w:rFonts w:ascii="Bookman Old Style" w:hAnsi="Bookman Old Style"/>
        </w:rPr>
        <w:tab/>
        <w:t>(23&gt;8)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n’entre pas dans le si</w:t>
      </w:r>
      <w:r>
        <w:rPr>
          <w:rFonts w:ascii="Bookman Old Style" w:hAnsi="Bookman Old Style"/>
        </w:rPr>
        <w:tab/>
      </w:r>
    </w:p>
    <w:p w14:paraId="462DC829" w14:textId="77777777" w:rsidR="00CA1839" w:rsidRDefault="00CA1839" w:rsidP="00CA1839">
      <w:pPr>
        <w:ind w:left="708" w:firstLine="708"/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j = j+1 (j = 4)</w:t>
      </w:r>
    </w:p>
    <w:p w14:paraId="6564AFF3" w14:textId="77777777" w:rsidR="00CA1839" w:rsidRDefault="00CA1839" w:rsidP="00CA1839">
      <w:pPr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Retour au début de la boucle 2</w:t>
      </w:r>
    </w:p>
    <w:p w14:paraId="62BEDC0F" w14:textId="77777777" w:rsidR="00CA1839" w:rsidRPr="00F75B01" w:rsidRDefault="00CA1839" w:rsidP="00CA1839">
      <w:pPr>
        <w:rPr>
          <w:rFonts w:ascii="Bookman Old Style" w:hAnsi="Bookman Old Style"/>
        </w:rPr>
      </w:pPr>
    </w:p>
    <w:p w14:paraId="4F0D2309" w14:textId="77777777" w:rsidR="00CA1839" w:rsidRDefault="00CA1839" w:rsidP="00CA1839">
      <w:pPr>
        <w:rPr>
          <w:rFonts w:ascii="Bookman Old Style" w:hAnsi="Bookman Old Style"/>
        </w:rPr>
      </w:pPr>
    </w:p>
    <w:p w14:paraId="4605E636" w14:textId="77777777" w:rsidR="00CA1839" w:rsidRDefault="00CA1839" w:rsidP="00CA1839">
      <w:pPr>
        <w:rPr>
          <w:rFonts w:ascii="Bookman Old Style" w:hAnsi="Bookman Old Style"/>
        </w:rPr>
      </w:pPr>
    </w:p>
    <w:p w14:paraId="7EE6868A" w14:textId="77777777" w:rsidR="00CA1839" w:rsidRDefault="00CA1839" w:rsidP="00CA1839">
      <w:pPr>
        <w:rPr>
          <w:rFonts w:ascii="Bookman Old Style" w:hAnsi="Bookman Old Style"/>
          <w:b/>
        </w:rPr>
      </w:pPr>
    </w:p>
    <w:p w14:paraId="6CC463AD" w14:textId="77777777" w:rsidR="00CA1839" w:rsidRDefault="00CA1839" w:rsidP="00CA1839">
      <w:pPr>
        <w:rPr>
          <w:rFonts w:ascii="Bookman Old Style" w:hAnsi="Bookman Old Style"/>
          <w:b/>
        </w:rPr>
      </w:pPr>
    </w:p>
    <w:p w14:paraId="4530D451" w14:textId="77777777" w:rsidR="00CA1839" w:rsidRDefault="00CA1839" w:rsidP="00CA1839">
      <w:pPr>
        <w:rPr>
          <w:rFonts w:ascii="Bookman Old Style" w:hAnsi="Bookman Old Style"/>
          <w:b/>
        </w:rPr>
      </w:pPr>
      <w:proofErr w:type="gramStart"/>
      <w:r w:rsidRPr="00F75B01">
        <w:rPr>
          <w:rFonts w:ascii="Bookman Old Style" w:hAnsi="Bookman Old Style"/>
          <w:b/>
        </w:rPr>
        <w:t>t</w:t>
      </w:r>
      <w:proofErr w:type="gramEnd"/>
      <w:r w:rsidRPr="00F75B01">
        <w:rPr>
          <w:rFonts w:ascii="Bookman Old Style" w:hAnsi="Bookman Old Style"/>
          <w:b/>
        </w:rPr>
        <w:t>=[1</w:t>
      </w:r>
      <w:r>
        <w:rPr>
          <w:rFonts w:ascii="Bookman Old Style" w:hAnsi="Bookman Old Style"/>
          <w:b/>
        </w:rPr>
        <w:t>2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8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23</w:t>
      </w:r>
      <w:r w:rsidRPr="00F75B01">
        <w:rPr>
          <w:rFonts w:ascii="Bookman Old Style" w:hAnsi="Bookman Old Style"/>
          <w:b/>
        </w:rPr>
        <w:t xml:space="preserve"> ,</w:t>
      </w:r>
      <w:r>
        <w:rPr>
          <w:rFonts w:ascii="Bookman Old Style" w:hAnsi="Bookman Old Style"/>
          <w:b/>
        </w:rPr>
        <w:t>10</w:t>
      </w:r>
      <w:r w:rsidRPr="00F75B01">
        <w:rPr>
          <w:rFonts w:ascii="Bookman Old Style" w:hAnsi="Bookman Old Style"/>
          <w:b/>
        </w:rPr>
        <w:t>, 1</w:t>
      </w:r>
      <w:r>
        <w:rPr>
          <w:rFonts w:ascii="Bookman Old Style" w:hAnsi="Bookman Old Style"/>
          <w:b/>
        </w:rPr>
        <w:t>5</w:t>
      </w:r>
      <w:r w:rsidRPr="00F75B01">
        <w:rPr>
          <w:rFonts w:ascii="Bookman Old Style" w:hAnsi="Bookman Old Style"/>
          <w:b/>
        </w:rPr>
        <w:t>]</w:t>
      </w:r>
    </w:p>
    <w:p w14:paraId="7D4DF3A0" w14:textId="77777777" w:rsidR="00CA1839" w:rsidRPr="00F75B01" w:rsidRDefault="00CA1839" w:rsidP="00CA1839">
      <w:pPr>
        <w:rPr>
          <w:rFonts w:ascii="Bookman Old Style" w:hAnsi="Bookman Old Style"/>
        </w:rPr>
      </w:pPr>
      <w:r w:rsidRPr="00F75B01">
        <w:rPr>
          <w:rFonts w:ascii="Bookman Old Style" w:hAnsi="Bookman Old Style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09A02" wp14:editId="4180EADC">
                <wp:simplePos x="0" y="0"/>
                <wp:positionH relativeFrom="margin">
                  <wp:posOffset>-160426</wp:posOffset>
                </wp:positionH>
                <wp:positionV relativeFrom="paragraph">
                  <wp:posOffset>125730</wp:posOffset>
                </wp:positionV>
                <wp:extent cx="6263640" cy="1661160"/>
                <wp:effectExtent l="0" t="0" r="2286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661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884D5" id="Rectangle 38" o:spid="_x0000_s1026" style="position:absolute;margin-left:-12.65pt;margin-top:9.9pt;width:493.2pt;height:130.8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</w:p>
    <w:p w14:paraId="328836EA" w14:textId="77777777" w:rsidR="00CA1839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i</w:t>
      </w:r>
      <w:proofErr w:type="gramEnd"/>
      <w:r>
        <w:rPr>
          <w:rFonts w:ascii="Bookman Old Style" w:hAnsi="Bookman Old Style"/>
        </w:rPr>
        <w:t xml:space="preserve"> = 1</w:t>
      </w:r>
    </w:p>
    <w:p w14:paraId="2EAF772A" w14:textId="77777777" w:rsidR="00CA1839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j</w:t>
      </w:r>
      <w:proofErr w:type="gramEnd"/>
      <w:r>
        <w:rPr>
          <w:rFonts w:ascii="Bookman Old Style" w:hAnsi="Bookman Old Style"/>
        </w:rPr>
        <w:t xml:space="preserve"> = 4</w:t>
      </w:r>
    </w:p>
    <w:p w14:paraId="1C7B5D07" w14:textId="77777777" w:rsidR="00CA1839" w:rsidRPr="00F75B01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min</w:t>
      </w:r>
      <w:proofErr w:type="gramEnd"/>
      <w:r>
        <w:rPr>
          <w:rFonts w:ascii="Bookman Old Style" w:hAnsi="Bookman Old Style"/>
        </w:rPr>
        <w:t xml:space="preserve"> = 2</w:t>
      </w:r>
    </w:p>
    <w:p w14:paraId="43AC960E" w14:textId="77777777" w:rsidR="00CA1839" w:rsidRPr="00F75B01" w:rsidRDefault="00CA1839" w:rsidP="00CA1839">
      <w:pPr>
        <w:ind w:firstLine="708"/>
        <w:rPr>
          <w:rFonts w:ascii="Bookman Old Style" w:hAnsi="Bookman Old Style"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ED33D" wp14:editId="78BA926A">
                <wp:simplePos x="0" y="0"/>
                <wp:positionH relativeFrom="column">
                  <wp:posOffset>2632518</wp:posOffset>
                </wp:positionH>
                <wp:positionV relativeFrom="paragraph">
                  <wp:posOffset>26606</wp:posOffset>
                </wp:positionV>
                <wp:extent cx="381000" cy="144780"/>
                <wp:effectExtent l="0" t="19050" r="38100" b="45720"/>
                <wp:wrapNone/>
                <wp:docPr id="39" name="Flèche droi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13F6D" id="Flèche droite 39" o:spid="_x0000_s1026" type="#_x0000_t13" style="position:absolute;margin-left:207.3pt;margin-top:2.1pt;width:30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j</w:t>
      </w:r>
      <w:proofErr w:type="gramEnd"/>
      <w:r>
        <w:rPr>
          <w:rFonts w:ascii="Bookman Old Style" w:hAnsi="Bookman Old Style"/>
        </w:rPr>
        <w:t xml:space="preserve"> &lt;= longueur(t)  (4&lt;=5)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entre dans la boucle 2</w:t>
      </w:r>
    </w:p>
    <w:p w14:paraId="4F057FFC" w14:textId="77777777" w:rsidR="00CA1839" w:rsidRPr="00F75B01" w:rsidRDefault="00CA1839" w:rsidP="00CA1839">
      <w:pPr>
        <w:ind w:left="708" w:firstLine="708"/>
        <w:rPr>
          <w:rFonts w:ascii="Bookman Old Style" w:hAnsi="Bookman Old Style"/>
          <w:b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FE2BF" wp14:editId="32FA8524">
                <wp:simplePos x="0" y="0"/>
                <wp:positionH relativeFrom="column">
                  <wp:posOffset>2625442</wp:posOffset>
                </wp:positionH>
                <wp:positionV relativeFrom="paragraph">
                  <wp:posOffset>34355</wp:posOffset>
                </wp:positionV>
                <wp:extent cx="381000" cy="144780"/>
                <wp:effectExtent l="0" t="19050" r="38100" b="45720"/>
                <wp:wrapNone/>
                <wp:docPr id="40" name="Flèche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B244" id="Flèche droite 40" o:spid="_x0000_s1026" type="#_x0000_t13" style="position:absolute;margin-left:206.75pt;margin-top:2.7pt;width:30pt;height:11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t</w:t>
      </w:r>
      <w:proofErr w:type="gramEnd"/>
      <w:r>
        <w:rPr>
          <w:rFonts w:ascii="Bookman Old Style" w:hAnsi="Bookman Old Style"/>
        </w:rPr>
        <w:t xml:space="preserve">[j] &gt; t[min] </w:t>
      </w:r>
      <w:r>
        <w:rPr>
          <w:rFonts w:ascii="Bookman Old Style" w:hAnsi="Bookman Old Style"/>
        </w:rPr>
        <w:tab/>
        <w:t>(10&gt;8)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n’entre pas dans le si</w:t>
      </w:r>
      <w:r>
        <w:rPr>
          <w:rFonts w:ascii="Bookman Old Style" w:hAnsi="Bookman Old Style"/>
        </w:rPr>
        <w:tab/>
      </w:r>
    </w:p>
    <w:p w14:paraId="210BCBC7" w14:textId="77777777" w:rsidR="00CA1839" w:rsidRDefault="00CA1839" w:rsidP="00CA1839">
      <w:pPr>
        <w:ind w:left="708" w:firstLine="708"/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j = j+1 (j = 5)</w:t>
      </w:r>
    </w:p>
    <w:p w14:paraId="5C9553FA" w14:textId="77777777" w:rsidR="00CA1839" w:rsidRDefault="00CA1839" w:rsidP="00CA1839">
      <w:pPr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Retour au début de la boucle 2</w:t>
      </w:r>
    </w:p>
    <w:p w14:paraId="67C390FC" w14:textId="77777777" w:rsidR="00CA1839" w:rsidRPr="00F75B01" w:rsidRDefault="00CA1839" w:rsidP="00CA1839">
      <w:pPr>
        <w:rPr>
          <w:rFonts w:ascii="Bookman Old Style" w:hAnsi="Bookman Old Style"/>
        </w:rPr>
      </w:pPr>
    </w:p>
    <w:p w14:paraId="549DF45A" w14:textId="77777777" w:rsidR="00CA1839" w:rsidRDefault="00CA1839" w:rsidP="00CA1839">
      <w:pPr>
        <w:rPr>
          <w:rFonts w:ascii="Bookman Old Style" w:hAnsi="Bookman Old Style"/>
        </w:rPr>
      </w:pPr>
    </w:p>
    <w:p w14:paraId="4AB4149C" w14:textId="77777777" w:rsidR="00CA1839" w:rsidRDefault="00CA1839" w:rsidP="00CA1839">
      <w:pPr>
        <w:rPr>
          <w:rFonts w:ascii="Bookman Old Style" w:hAnsi="Bookman Old Style"/>
        </w:rPr>
      </w:pPr>
    </w:p>
    <w:p w14:paraId="4E142EEA" w14:textId="77777777" w:rsidR="00CA1839" w:rsidRDefault="00CA1839" w:rsidP="00CA1839">
      <w:pPr>
        <w:rPr>
          <w:rFonts w:ascii="Bookman Old Style" w:hAnsi="Bookman Old Style"/>
          <w:b/>
        </w:rPr>
      </w:pPr>
    </w:p>
    <w:p w14:paraId="77589BD3" w14:textId="77777777" w:rsidR="00CA1839" w:rsidRDefault="00CA1839" w:rsidP="00CA1839">
      <w:pPr>
        <w:rPr>
          <w:rFonts w:ascii="Bookman Old Style" w:hAnsi="Bookman Old Style"/>
          <w:b/>
        </w:rPr>
      </w:pPr>
    </w:p>
    <w:p w14:paraId="1D5EDF2C" w14:textId="77777777" w:rsidR="00CA1839" w:rsidRDefault="00CA1839" w:rsidP="00CA1839">
      <w:pPr>
        <w:rPr>
          <w:rFonts w:ascii="Bookman Old Style" w:hAnsi="Bookman Old Style"/>
          <w:b/>
        </w:rPr>
      </w:pPr>
      <w:proofErr w:type="gramStart"/>
      <w:r w:rsidRPr="00F75B01">
        <w:rPr>
          <w:rFonts w:ascii="Bookman Old Style" w:hAnsi="Bookman Old Style"/>
          <w:b/>
        </w:rPr>
        <w:t>t</w:t>
      </w:r>
      <w:proofErr w:type="gramEnd"/>
      <w:r w:rsidRPr="00F75B01">
        <w:rPr>
          <w:rFonts w:ascii="Bookman Old Style" w:hAnsi="Bookman Old Style"/>
          <w:b/>
        </w:rPr>
        <w:t>=[1</w:t>
      </w:r>
      <w:r>
        <w:rPr>
          <w:rFonts w:ascii="Bookman Old Style" w:hAnsi="Bookman Old Style"/>
          <w:b/>
        </w:rPr>
        <w:t>2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8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23</w:t>
      </w:r>
      <w:r w:rsidRPr="00F75B01">
        <w:rPr>
          <w:rFonts w:ascii="Bookman Old Style" w:hAnsi="Bookman Old Style"/>
          <w:b/>
        </w:rPr>
        <w:t xml:space="preserve"> ,</w:t>
      </w:r>
      <w:r>
        <w:rPr>
          <w:rFonts w:ascii="Bookman Old Style" w:hAnsi="Bookman Old Style"/>
          <w:b/>
        </w:rPr>
        <w:t>10</w:t>
      </w:r>
      <w:r w:rsidRPr="00F75B01">
        <w:rPr>
          <w:rFonts w:ascii="Bookman Old Style" w:hAnsi="Bookman Old Style"/>
          <w:b/>
        </w:rPr>
        <w:t>, 1</w:t>
      </w:r>
      <w:r>
        <w:rPr>
          <w:rFonts w:ascii="Bookman Old Style" w:hAnsi="Bookman Old Style"/>
          <w:b/>
        </w:rPr>
        <w:t>5</w:t>
      </w:r>
      <w:r w:rsidRPr="00F75B01">
        <w:rPr>
          <w:rFonts w:ascii="Bookman Old Style" w:hAnsi="Bookman Old Style"/>
          <w:b/>
        </w:rPr>
        <w:t>]</w:t>
      </w:r>
    </w:p>
    <w:p w14:paraId="5BA455A7" w14:textId="77777777" w:rsidR="00CA1839" w:rsidRPr="00F75B01" w:rsidRDefault="00CA1839" w:rsidP="00CA1839">
      <w:pPr>
        <w:rPr>
          <w:rFonts w:ascii="Bookman Old Style" w:hAnsi="Bookman Old Style"/>
        </w:rPr>
      </w:pPr>
      <w:r w:rsidRPr="00F75B01">
        <w:rPr>
          <w:rFonts w:ascii="Bookman Old Style" w:hAnsi="Bookman Old Style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2820E" wp14:editId="59D433F8">
                <wp:simplePos x="0" y="0"/>
                <wp:positionH relativeFrom="margin">
                  <wp:posOffset>-152741</wp:posOffset>
                </wp:positionH>
                <wp:positionV relativeFrom="paragraph">
                  <wp:posOffset>102678</wp:posOffset>
                </wp:positionV>
                <wp:extent cx="6263640" cy="1661160"/>
                <wp:effectExtent l="0" t="0" r="2286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661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11F19" id="Rectangle 82" o:spid="_x0000_s1026" style="position:absolute;margin-left:-12.05pt;margin-top:8.1pt;width:493.2pt;height:130.8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</w:p>
    <w:p w14:paraId="4A76CA20" w14:textId="77777777" w:rsidR="00CA1839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i</w:t>
      </w:r>
      <w:proofErr w:type="gramEnd"/>
      <w:r>
        <w:rPr>
          <w:rFonts w:ascii="Bookman Old Style" w:hAnsi="Bookman Old Style"/>
        </w:rPr>
        <w:t xml:space="preserve"> = 1</w:t>
      </w:r>
    </w:p>
    <w:p w14:paraId="4A34FB07" w14:textId="77777777" w:rsidR="00CA1839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j</w:t>
      </w:r>
      <w:proofErr w:type="gramEnd"/>
      <w:r>
        <w:rPr>
          <w:rFonts w:ascii="Bookman Old Style" w:hAnsi="Bookman Old Style"/>
        </w:rPr>
        <w:t xml:space="preserve"> = 5</w:t>
      </w:r>
    </w:p>
    <w:p w14:paraId="6D8F075E" w14:textId="77777777" w:rsidR="00CA1839" w:rsidRPr="00F75B01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min</w:t>
      </w:r>
      <w:proofErr w:type="gramEnd"/>
      <w:r>
        <w:rPr>
          <w:rFonts w:ascii="Bookman Old Style" w:hAnsi="Bookman Old Style"/>
        </w:rPr>
        <w:t xml:space="preserve"> = 2</w:t>
      </w:r>
    </w:p>
    <w:p w14:paraId="231A9A76" w14:textId="77777777" w:rsidR="00CA1839" w:rsidRPr="00F75B01" w:rsidRDefault="00CA1839" w:rsidP="00CA1839">
      <w:pPr>
        <w:ind w:firstLine="708"/>
        <w:rPr>
          <w:rFonts w:ascii="Bookman Old Style" w:hAnsi="Bookman Old Style"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DA859D" wp14:editId="2644ADAE">
                <wp:simplePos x="0" y="0"/>
                <wp:positionH relativeFrom="column">
                  <wp:posOffset>2602390</wp:posOffset>
                </wp:positionH>
                <wp:positionV relativeFrom="paragraph">
                  <wp:posOffset>26670</wp:posOffset>
                </wp:positionV>
                <wp:extent cx="381000" cy="144780"/>
                <wp:effectExtent l="0" t="19050" r="38100" b="45720"/>
                <wp:wrapNone/>
                <wp:docPr id="83" name="Flèche droi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E9C50" id="Flèche droite 83" o:spid="_x0000_s1026" type="#_x0000_t13" style="position:absolute;margin-left:204.9pt;margin-top:2.1pt;width:30pt;height:1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j</w:t>
      </w:r>
      <w:proofErr w:type="gramEnd"/>
      <w:r>
        <w:rPr>
          <w:rFonts w:ascii="Bookman Old Style" w:hAnsi="Bookman Old Style"/>
        </w:rPr>
        <w:t xml:space="preserve"> = longueur(t)  (5=5)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entre dans la boucle 2</w:t>
      </w:r>
    </w:p>
    <w:p w14:paraId="4EA45757" w14:textId="77777777" w:rsidR="00CA1839" w:rsidRPr="00F75B01" w:rsidRDefault="00CA1839" w:rsidP="00CA1839">
      <w:pPr>
        <w:ind w:left="708" w:firstLine="708"/>
        <w:rPr>
          <w:rFonts w:ascii="Bookman Old Style" w:hAnsi="Bookman Old Style"/>
          <w:b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7B74A" wp14:editId="0FCF6BE0">
                <wp:simplePos x="0" y="0"/>
                <wp:positionH relativeFrom="column">
                  <wp:posOffset>2602391</wp:posOffset>
                </wp:positionH>
                <wp:positionV relativeFrom="paragraph">
                  <wp:posOffset>26670</wp:posOffset>
                </wp:positionV>
                <wp:extent cx="381000" cy="144780"/>
                <wp:effectExtent l="0" t="19050" r="38100" b="45720"/>
                <wp:wrapNone/>
                <wp:docPr id="84" name="Flèche droi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4C58" id="Flèche droite 84" o:spid="_x0000_s1026" type="#_x0000_t13" style="position:absolute;margin-left:204.9pt;margin-top:2.1pt;width:30pt;height:11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t</w:t>
      </w:r>
      <w:proofErr w:type="gramEnd"/>
      <w:r>
        <w:rPr>
          <w:rFonts w:ascii="Bookman Old Style" w:hAnsi="Bookman Old Style"/>
        </w:rPr>
        <w:t xml:space="preserve">[j] &gt; t[min] </w:t>
      </w:r>
      <w:r>
        <w:rPr>
          <w:rFonts w:ascii="Bookman Old Style" w:hAnsi="Bookman Old Style"/>
        </w:rPr>
        <w:tab/>
        <w:t>(15&gt;8)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n’entre pas dans le si</w:t>
      </w:r>
      <w:r>
        <w:rPr>
          <w:rFonts w:ascii="Bookman Old Style" w:hAnsi="Bookman Old Style"/>
        </w:rPr>
        <w:tab/>
      </w:r>
    </w:p>
    <w:p w14:paraId="11B78079" w14:textId="77777777" w:rsidR="00CA1839" w:rsidRDefault="00CA1839" w:rsidP="00CA1839">
      <w:pPr>
        <w:ind w:left="708" w:firstLine="708"/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j = j+1 (j = 6)</w:t>
      </w:r>
    </w:p>
    <w:p w14:paraId="47C84998" w14:textId="77777777" w:rsidR="00CA1839" w:rsidRDefault="00CA1839" w:rsidP="00CA1839">
      <w:pPr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Retour au début de la boucle 2</w:t>
      </w:r>
    </w:p>
    <w:p w14:paraId="69BC296D" w14:textId="77777777" w:rsidR="00CA1839" w:rsidRPr="00F75B01" w:rsidRDefault="00CA1839" w:rsidP="00CA1839">
      <w:pPr>
        <w:rPr>
          <w:rFonts w:ascii="Bookman Old Style" w:hAnsi="Bookman Old Style"/>
        </w:rPr>
      </w:pPr>
    </w:p>
    <w:p w14:paraId="728E394C" w14:textId="77777777" w:rsidR="00CA1839" w:rsidRDefault="00CA1839" w:rsidP="00CA1839">
      <w:pPr>
        <w:rPr>
          <w:rFonts w:ascii="Bookman Old Style" w:hAnsi="Bookman Old Style"/>
        </w:rPr>
      </w:pPr>
    </w:p>
    <w:p w14:paraId="55391EBB" w14:textId="77777777" w:rsidR="00CA1839" w:rsidRDefault="00CA1839" w:rsidP="00CA1839">
      <w:pPr>
        <w:rPr>
          <w:rFonts w:ascii="Bookman Old Style" w:hAnsi="Bookman Old Style"/>
        </w:rPr>
      </w:pPr>
    </w:p>
    <w:p w14:paraId="0B5CCB2C" w14:textId="77777777" w:rsidR="00CA1839" w:rsidRDefault="00CA1839" w:rsidP="00CA1839">
      <w:pPr>
        <w:rPr>
          <w:rFonts w:ascii="Bookman Old Style" w:hAnsi="Bookman Old Style"/>
          <w:b/>
        </w:rPr>
      </w:pPr>
    </w:p>
    <w:p w14:paraId="01EB054B" w14:textId="77777777" w:rsidR="00CA1839" w:rsidRDefault="00CA1839" w:rsidP="00CA1839">
      <w:pPr>
        <w:rPr>
          <w:rFonts w:ascii="Bookman Old Style" w:hAnsi="Bookman Old Style"/>
          <w:b/>
        </w:rPr>
      </w:pPr>
      <w:proofErr w:type="gramStart"/>
      <w:r w:rsidRPr="00F75B01">
        <w:rPr>
          <w:rFonts w:ascii="Bookman Old Style" w:hAnsi="Bookman Old Style"/>
          <w:b/>
        </w:rPr>
        <w:t>t</w:t>
      </w:r>
      <w:proofErr w:type="gramEnd"/>
      <w:r w:rsidRPr="00F75B01">
        <w:rPr>
          <w:rFonts w:ascii="Bookman Old Style" w:hAnsi="Bookman Old Style"/>
          <w:b/>
        </w:rPr>
        <w:t>=[1</w:t>
      </w:r>
      <w:r>
        <w:rPr>
          <w:rFonts w:ascii="Bookman Old Style" w:hAnsi="Bookman Old Style"/>
          <w:b/>
        </w:rPr>
        <w:t>2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8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23</w:t>
      </w:r>
      <w:r w:rsidRPr="00F75B01">
        <w:rPr>
          <w:rFonts w:ascii="Bookman Old Style" w:hAnsi="Bookman Old Style"/>
          <w:b/>
        </w:rPr>
        <w:t xml:space="preserve"> ,</w:t>
      </w:r>
      <w:r>
        <w:rPr>
          <w:rFonts w:ascii="Bookman Old Style" w:hAnsi="Bookman Old Style"/>
          <w:b/>
        </w:rPr>
        <w:t>10</w:t>
      </w:r>
      <w:r w:rsidRPr="00F75B01">
        <w:rPr>
          <w:rFonts w:ascii="Bookman Old Style" w:hAnsi="Bookman Old Style"/>
          <w:b/>
        </w:rPr>
        <w:t>, 1</w:t>
      </w:r>
      <w:r>
        <w:rPr>
          <w:rFonts w:ascii="Bookman Old Style" w:hAnsi="Bookman Old Style"/>
          <w:b/>
        </w:rPr>
        <w:t>5</w:t>
      </w:r>
      <w:r w:rsidRPr="00F75B01">
        <w:rPr>
          <w:rFonts w:ascii="Bookman Old Style" w:hAnsi="Bookman Old Style"/>
          <w:b/>
        </w:rPr>
        <w:t>]</w:t>
      </w:r>
    </w:p>
    <w:p w14:paraId="3036CB77" w14:textId="77777777" w:rsidR="00CA1839" w:rsidRPr="00F75B01" w:rsidRDefault="00CA1839" w:rsidP="00CA1839">
      <w:pPr>
        <w:rPr>
          <w:rFonts w:ascii="Bookman Old Style" w:hAnsi="Bookman Old Style"/>
        </w:rPr>
      </w:pPr>
      <w:r w:rsidRPr="00F75B01">
        <w:rPr>
          <w:rFonts w:ascii="Bookman Old Style" w:hAnsi="Bookman Old Style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A299F" wp14:editId="3ACB89E9">
                <wp:simplePos x="0" y="0"/>
                <wp:positionH relativeFrom="margin">
                  <wp:posOffset>-129689</wp:posOffset>
                </wp:positionH>
                <wp:positionV relativeFrom="paragraph">
                  <wp:posOffset>133414</wp:posOffset>
                </wp:positionV>
                <wp:extent cx="6263640" cy="1661160"/>
                <wp:effectExtent l="0" t="0" r="2286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661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D9E52" id="Rectangle 41" o:spid="_x0000_s1026" style="position:absolute;margin-left:-10.2pt;margin-top:10.5pt;width:493.2pt;height:130.8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</w:p>
    <w:p w14:paraId="41285712" w14:textId="77777777" w:rsidR="00CA1839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i</w:t>
      </w:r>
      <w:proofErr w:type="gramEnd"/>
      <w:r>
        <w:rPr>
          <w:rFonts w:ascii="Bookman Old Style" w:hAnsi="Bookman Old Style"/>
        </w:rPr>
        <w:t xml:space="preserve"> = 1</w:t>
      </w:r>
    </w:p>
    <w:p w14:paraId="43A118EB" w14:textId="77777777" w:rsidR="00CA1839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j</w:t>
      </w:r>
      <w:proofErr w:type="gramEnd"/>
      <w:r>
        <w:rPr>
          <w:rFonts w:ascii="Bookman Old Style" w:hAnsi="Bookman Old Style"/>
        </w:rPr>
        <w:t xml:space="preserve"> = 6</w:t>
      </w:r>
    </w:p>
    <w:p w14:paraId="1645BEDF" w14:textId="77777777" w:rsidR="00CA1839" w:rsidRPr="00F75B01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min</w:t>
      </w:r>
      <w:proofErr w:type="gramEnd"/>
      <w:r>
        <w:rPr>
          <w:rFonts w:ascii="Bookman Old Style" w:hAnsi="Bookman Old Style"/>
        </w:rPr>
        <w:t xml:space="preserve"> = 2</w:t>
      </w:r>
    </w:p>
    <w:p w14:paraId="0CB84024" w14:textId="77777777" w:rsidR="00CA1839" w:rsidRPr="00F75B01" w:rsidRDefault="00CA1839" w:rsidP="00CA1839">
      <w:pPr>
        <w:ind w:firstLine="708"/>
        <w:rPr>
          <w:rFonts w:ascii="Bookman Old Style" w:hAnsi="Bookman Old Style"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67E9F" wp14:editId="35E45E79">
                <wp:simplePos x="0" y="0"/>
                <wp:positionH relativeFrom="column">
                  <wp:posOffset>2552700</wp:posOffset>
                </wp:positionH>
                <wp:positionV relativeFrom="paragraph">
                  <wp:posOffset>26670</wp:posOffset>
                </wp:positionV>
                <wp:extent cx="381000" cy="144780"/>
                <wp:effectExtent l="0" t="19050" r="38100" b="45720"/>
                <wp:wrapNone/>
                <wp:docPr id="42" name="Flèche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F7A" id="Flèche droite 42" o:spid="_x0000_s1026" type="#_x0000_t13" style="position:absolute;margin-left:201pt;margin-top:2.1pt;width:30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j</w:t>
      </w:r>
      <w:proofErr w:type="gram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sz w:val="22"/>
        </w:rPr>
        <w:t>&gt;</w:t>
      </w:r>
      <w:r>
        <w:rPr>
          <w:rFonts w:ascii="Bookman Old Style" w:hAnsi="Bookman Old Style"/>
        </w:rPr>
        <w:t xml:space="preserve"> longueur(t)  (6&gt;5)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n’entre pas dans la boucle 2</w:t>
      </w:r>
    </w:p>
    <w:p w14:paraId="1381515D" w14:textId="77777777" w:rsidR="00CA1839" w:rsidRPr="00F75B01" w:rsidRDefault="00CA1839" w:rsidP="00CA1839">
      <w:pPr>
        <w:ind w:firstLine="708"/>
        <w:rPr>
          <w:rFonts w:ascii="Bookman Old Style" w:hAnsi="Bookman Old Style"/>
          <w:b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091117" wp14:editId="17E15DA0">
                <wp:simplePos x="0" y="0"/>
                <wp:positionH relativeFrom="column">
                  <wp:posOffset>2560320</wp:posOffset>
                </wp:positionH>
                <wp:positionV relativeFrom="paragraph">
                  <wp:posOffset>26670</wp:posOffset>
                </wp:positionV>
                <wp:extent cx="381000" cy="144780"/>
                <wp:effectExtent l="0" t="19050" r="38100" b="45720"/>
                <wp:wrapNone/>
                <wp:docPr id="43" name="Flèche droi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96078" id="Flèche droite 43" o:spid="_x0000_s1026" type="#_x0000_t13" style="position:absolute;margin-left:201.6pt;margin-top:2.1pt;width:30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min</w:t>
      </w:r>
      <w:proofErr w:type="gramEnd"/>
      <w:r>
        <w:rPr>
          <w:rFonts w:ascii="Bookman Old Style" w:hAnsi="Bookman Old Style"/>
        </w:rPr>
        <w:t xml:space="preserve"> ≠ i (2≠1)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entre dans le si</w:t>
      </w:r>
      <w:r>
        <w:rPr>
          <w:rFonts w:ascii="Bookman Old Style" w:hAnsi="Bookman Old Style"/>
        </w:rPr>
        <w:tab/>
      </w:r>
    </w:p>
    <w:p w14:paraId="631B1DAC" w14:textId="77777777" w:rsidR="00CA1839" w:rsidRDefault="00CA1839" w:rsidP="00CA1839">
      <w:pPr>
        <w:ind w:left="708" w:firstLine="708"/>
        <w:rPr>
          <w:rFonts w:ascii="Bookman Old Style" w:hAnsi="Bookman Old Style"/>
          <w:noProof/>
          <w:lang w:eastAsia="fr-FR"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1746E" wp14:editId="6D6C675D">
                <wp:simplePos x="0" y="0"/>
                <wp:positionH relativeFrom="column">
                  <wp:posOffset>3536193</wp:posOffset>
                </wp:positionH>
                <wp:positionV relativeFrom="paragraph">
                  <wp:posOffset>26356</wp:posOffset>
                </wp:positionV>
                <wp:extent cx="381000" cy="144780"/>
                <wp:effectExtent l="0" t="19050" r="38100" b="45720"/>
                <wp:wrapNone/>
                <wp:docPr id="44" name="Flèche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64E5" id="Flèche droite 44" o:spid="_x0000_s1026" type="#_x0000_t13" style="position:absolute;margin-left:278.45pt;margin-top:2.1pt;width:30pt;height:1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" adj="17496" fillcolor="window" strokecolor="windowText" strokeweight="1pt"/>
            </w:pict>
          </mc:Fallback>
        </mc:AlternateContent>
      </w:r>
      <w:r>
        <w:rPr>
          <w:rFonts w:ascii="Bookman Old Style" w:hAnsi="Bookman Old Style"/>
          <w:noProof/>
          <w:lang w:eastAsia="fr-FR"/>
        </w:rPr>
        <w:t>échanger t[i] et t[min]</w:t>
      </w:r>
      <w:r w:rsidRPr="00170FC1">
        <w:rPr>
          <w:rFonts w:ascii="Bookman Old Style" w:hAnsi="Bookman Old Style"/>
          <w:noProof/>
          <w:lang w:eastAsia="fr-FR"/>
        </w:rPr>
        <w:t xml:space="preserve"> </w:t>
      </w:r>
      <w:r>
        <w:rPr>
          <w:rFonts w:ascii="Bookman Old Style" w:hAnsi="Bookman Old Style"/>
          <w:noProof/>
          <w:lang w:eastAsia="fr-FR"/>
        </w:rPr>
        <w:t>(t[1] et t[2])</w:t>
      </w:r>
      <w:r>
        <w:rPr>
          <w:rFonts w:ascii="Bookman Old Style" w:hAnsi="Bookman Old Style"/>
          <w:noProof/>
          <w:lang w:eastAsia="fr-FR"/>
        </w:rPr>
        <w:tab/>
      </w:r>
      <w:r>
        <w:rPr>
          <w:rFonts w:ascii="Bookman Old Style" w:hAnsi="Bookman Old Style"/>
          <w:noProof/>
          <w:lang w:eastAsia="fr-FR"/>
        </w:rPr>
        <w:tab/>
      </w:r>
      <w:r w:rsidRPr="00170FC1">
        <w:rPr>
          <w:rFonts w:ascii="Bookman Old Style" w:hAnsi="Bookman Old Style"/>
          <w:b/>
          <w:noProof/>
          <w:lang w:eastAsia="fr-FR"/>
        </w:rPr>
        <w:t>t = [8,12,23,10,15]</w:t>
      </w:r>
    </w:p>
    <w:p w14:paraId="224E34DD" w14:textId="77777777" w:rsidR="00CA1839" w:rsidRDefault="00CA1839" w:rsidP="00CA1839">
      <w:pPr>
        <w:ind w:firstLine="708"/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i = i+1 (i=2)</w:t>
      </w:r>
    </w:p>
    <w:p w14:paraId="2D4ED2E9" w14:textId="77777777" w:rsidR="00CA1839" w:rsidRDefault="00CA1839" w:rsidP="00CA1839">
      <w:pPr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Retour au début de la boucle 1</w:t>
      </w:r>
    </w:p>
    <w:p w14:paraId="3CFF6A70" w14:textId="77777777" w:rsidR="00CA1839" w:rsidRDefault="00CA1839" w:rsidP="00CA1839">
      <w:pPr>
        <w:rPr>
          <w:rFonts w:ascii="Bookman Old Style" w:hAnsi="Bookman Old Style"/>
          <w:b/>
        </w:rPr>
      </w:pPr>
      <w:proofErr w:type="gramStart"/>
      <w:r w:rsidRPr="00F75B01">
        <w:rPr>
          <w:rFonts w:ascii="Bookman Old Style" w:hAnsi="Bookman Old Style"/>
          <w:b/>
        </w:rPr>
        <w:lastRenderedPageBreak/>
        <w:t>t</w:t>
      </w:r>
      <w:proofErr w:type="gramEnd"/>
      <w:r w:rsidRPr="00F75B01">
        <w:rPr>
          <w:rFonts w:ascii="Bookman Old Style" w:hAnsi="Bookman Old Style"/>
          <w:b/>
        </w:rPr>
        <w:t>=[</w:t>
      </w:r>
      <w:r>
        <w:rPr>
          <w:rFonts w:ascii="Bookman Old Style" w:hAnsi="Bookman Old Style"/>
          <w:b/>
        </w:rPr>
        <w:t>8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12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23</w:t>
      </w:r>
      <w:r w:rsidRPr="00F75B01">
        <w:rPr>
          <w:rFonts w:ascii="Bookman Old Style" w:hAnsi="Bookman Old Style"/>
          <w:b/>
        </w:rPr>
        <w:t xml:space="preserve"> ,</w:t>
      </w:r>
      <w:r>
        <w:rPr>
          <w:rFonts w:ascii="Bookman Old Style" w:hAnsi="Bookman Old Style"/>
          <w:b/>
        </w:rPr>
        <w:t>10</w:t>
      </w:r>
      <w:r w:rsidRPr="00F75B01">
        <w:rPr>
          <w:rFonts w:ascii="Bookman Old Style" w:hAnsi="Bookman Old Style"/>
          <w:b/>
        </w:rPr>
        <w:t>, 1</w:t>
      </w:r>
      <w:r>
        <w:rPr>
          <w:rFonts w:ascii="Bookman Old Style" w:hAnsi="Bookman Old Style"/>
          <w:b/>
        </w:rPr>
        <w:t>5</w:t>
      </w:r>
      <w:r w:rsidRPr="00F75B01">
        <w:rPr>
          <w:rFonts w:ascii="Bookman Old Style" w:hAnsi="Bookman Old Style"/>
          <w:b/>
        </w:rPr>
        <w:t>]</w:t>
      </w:r>
    </w:p>
    <w:p w14:paraId="2DA324A4" w14:textId="77777777" w:rsidR="00CA1839" w:rsidRPr="00F75B01" w:rsidRDefault="00CA1839" w:rsidP="00CA1839">
      <w:pPr>
        <w:rPr>
          <w:rFonts w:ascii="Bookman Old Style" w:hAnsi="Bookman Old Style"/>
        </w:rPr>
      </w:pPr>
      <w:r w:rsidRPr="00F75B01">
        <w:rPr>
          <w:rFonts w:ascii="Bookman Old Style" w:hAnsi="Bookman Old Style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C65EF5" wp14:editId="3F35C6BA">
                <wp:simplePos x="0" y="0"/>
                <wp:positionH relativeFrom="margin">
                  <wp:posOffset>-198845</wp:posOffset>
                </wp:positionH>
                <wp:positionV relativeFrom="paragraph">
                  <wp:posOffset>94358</wp:posOffset>
                </wp:positionV>
                <wp:extent cx="6263640" cy="1775460"/>
                <wp:effectExtent l="0" t="0" r="2286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7754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581CC" id="Rectangle 45" o:spid="_x0000_s1026" style="position:absolute;margin-left:-15.65pt;margin-top:7.45pt;width:493.2pt;height:139.8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" filled="f" strokecolor="windowText" strokeweight="1pt">
                <w10:wrap anchorx="margin"/>
              </v:rect>
            </w:pict>
          </mc:Fallback>
        </mc:AlternateContent>
      </w:r>
    </w:p>
    <w:p w14:paraId="66C1708E" w14:textId="77777777" w:rsidR="00CA1839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i</w:t>
      </w:r>
      <w:proofErr w:type="gramEnd"/>
      <w:r>
        <w:rPr>
          <w:rFonts w:ascii="Bookman Old Style" w:hAnsi="Bookman Old Style"/>
        </w:rPr>
        <w:t xml:space="preserve"> = 2</w:t>
      </w:r>
    </w:p>
    <w:p w14:paraId="2607F4A5" w14:textId="77777777" w:rsidR="00CA1839" w:rsidRDefault="00CA1839" w:rsidP="00CA1839">
      <w:pPr>
        <w:rPr>
          <w:rFonts w:ascii="Bookman Old Style" w:hAnsi="Bookman Old Style"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5B2CD" wp14:editId="14792529">
                <wp:simplePos x="0" y="0"/>
                <wp:positionH relativeFrom="column">
                  <wp:posOffset>2435454</wp:posOffset>
                </wp:positionH>
                <wp:positionV relativeFrom="paragraph">
                  <wp:posOffset>31750</wp:posOffset>
                </wp:positionV>
                <wp:extent cx="381000" cy="144780"/>
                <wp:effectExtent l="0" t="19050" r="38100" b="45720"/>
                <wp:wrapNone/>
                <wp:docPr id="46" name="Flèche droi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7A1F8" id="Flèche droite 46" o:spid="_x0000_s1026" type="#_x0000_t13" style="position:absolute;margin-left:191.75pt;margin-top:2.5pt;width:30pt;height:1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i</w:t>
      </w:r>
      <w:proofErr w:type="gramEnd"/>
      <w:r>
        <w:rPr>
          <w:rFonts w:ascii="Bookman Old Style" w:hAnsi="Bookman Old Style"/>
        </w:rPr>
        <w:t xml:space="preserve"> &lt; longueur(t)  (2&lt;5)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entre dans la boucle 1</w:t>
      </w:r>
    </w:p>
    <w:p w14:paraId="1A41177D" w14:textId="77777777" w:rsidR="00CA1839" w:rsidRPr="00421DD4" w:rsidRDefault="00CA1839" w:rsidP="00CA1839">
      <w:pPr>
        <w:ind w:firstLine="708"/>
        <w:rPr>
          <w:rFonts w:ascii="Bookman Old Style" w:hAnsi="Bookman Old Style"/>
          <w:lang w:val="en-US"/>
        </w:rPr>
      </w:pPr>
      <w:r w:rsidRPr="00421DD4">
        <w:rPr>
          <w:rFonts w:ascii="Bookman Old Style" w:hAnsi="Bookman Old Style"/>
          <w:lang w:val="en-US"/>
        </w:rPr>
        <w:t>j = i+1 (j=3)</w:t>
      </w:r>
    </w:p>
    <w:p w14:paraId="4E2EDD11" w14:textId="77777777" w:rsidR="00CA1839" w:rsidRPr="00421DD4" w:rsidRDefault="00CA1839" w:rsidP="00CA1839">
      <w:pPr>
        <w:ind w:firstLine="708"/>
        <w:rPr>
          <w:rFonts w:ascii="Bookman Old Style" w:hAnsi="Bookman Old Style"/>
          <w:lang w:val="en-US"/>
        </w:rPr>
      </w:pPr>
      <w:r w:rsidRPr="00421DD4">
        <w:rPr>
          <w:rFonts w:ascii="Bookman Old Style" w:hAnsi="Bookman Old Style"/>
          <w:lang w:val="en-US"/>
        </w:rPr>
        <w:t xml:space="preserve">min = </w:t>
      </w:r>
      <w:proofErr w:type="spellStart"/>
      <w:r w:rsidRPr="00421DD4">
        <w:rPr>
          <w:rFonts w:ascii="Bookman Old Style" w:hAnsi="Bookman Old Style"/>
          <w:lang w:val="en-US"/>
        </w:rPr>
        <w:t>i</w:t>
      </w:r>
      <w:proofErr w:type="spellEnd"/>
      <w:r w:rsidRPr="00421DD4">
        <w:rPr>
          <w:rFonts w:ascii="Bookman Old Style" w:hAnsi="Bookman Old Style"/>
          <w:lang w:val="en-US"/>
        </w:rPr>
        <w:t xml:space="preserve"> (min =2)</w:t>
      </w:r>
    </w:p>
    <w:p w14:paraId="76E3BA07" w14:textId="77777777" w:rsidR="00CA1839" w:rsidRPr="00F75B01" w:rsidRDefault="00CA1839" w:rsidP="00CA1839">
      <w:pPr>
        <w:ind w:firstLine="708"/>
        <w:rPr>
          <w:rFonts w:ascii="Bookman Old Style" w:hAnsi="Bookman Old Style"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362B3" wp14:editId="5F3E2778">
                <wp:simplePos x="0" y="0"/>
                <wp:positionH relativeFrom="column">
                  <wp:posOffset>2552700</wp:posOffset>
                </wp:positionH>
                <wp:positionV relativeFrom="paragraph">
                  <wp:posOffset>26670</wp:posOffset>
                </wp:positionV>
                <wp:extent cx="381000" cy="144780"/>
                <wp:effectExtent l="0" t="19050" r="38100" b="45720"/>
                <wp:wrapNone/>
                <wp:docPr id="47" name="Flèche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717A2" id="Flèche droite 47" o:spid="_x0000_s1026" type="#_x0000_t13" style="position:absolute;margin-left:201pt;margin-top:2.1pt;width:30pt;height:1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j</w:t>
      </w:r>
      <w:proofErr w:type="gram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sz w:val="22"/>
        </w:rPr>
        <w:t>&lt;=</w:t>
      </w:r>
      <w:r>
        <w:rPr>
          <w:rFonts w:ascii="Bookman Old Style" w:hAnsi="Bookman Old Style"/>
        </w:rPr>
        <w:t xml:space="preserve"> longueur(t)  (3&lt;5)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entre  dans la boucle 2</w:t>
      </w:r>
    </w:p>
    <w:p w14:paraId="19648B1E" w14:textId="77777777" w:rsidR="00CA1839" w:rsidRPr="00C6643B" w:rsidRDefault="00CA1839" w:rsidP="00CA1839">
      <w:pPr>
        <w:ind w:left="708" w:firstLine="708"/>
        <w:rPr>
          <w:rFonts w:ascii="Bookman Old Style" w:hAnsi="Bookman Old Style"/>
        </w:rPr>
      </w:pPr>
      <w:r>
        <w:rPr>
          <w:rFonts w:ascii="Bookman Old Style" w:hAnsi="Bookman Old Style"/>
        </w:rPr>
        <w:t>t[j]&gt;t[min] (23&gt;12)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D1A81" wp14:editId="506EC6FD">
                <wp:simplePos x="0" y="0"/>
                <wp:positionH relativeFrom="column">
                  <wp:posOffset>2560320</wp:posOffset>
                </wp:positionH>
                <wp:positionV relativeFrom="paragraph">
                  <wp:posOffset>26670</wp:posOffset>
                </wp:positionV>
                <wp:extent cx="381000" cy="144780"/>
                <wp:effectExtent l="0" t="19050" r="38100" b="45720"/>
                <wp:wrapNone/>
                <wp:docPr id="48" name="Flèche droi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83336" id="Flèche droite 48" o:spid="_x0000_s1026" type="#_x0000_t13" style="position:absolute;margin-left:201.6pt;margin-top:2.1pt;width:30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" adj="17496" fillcolor="window" strokecolor="windowText" strokeweight="1pt"/>
            </w:pict>
          </mc:Fallback>
        </mc:AlternateContent>
      </w:r>
      <w:r>
        <w:rPr>
          <w:rFonts w:ascii="Bookman Old Style" w:hAnsi="Bookman Old Style"/>
        </w:rPr>
        <w:tab/>
        <w:t>on n’entre pas dans le si</w:t>
      </w:r>
      <w:r>
        <w:rPr>
          <w:rFonts w:ascii="Bookman Old Style" w:hAnsi="Bookman Old Style"/>
        </w:rPr>
        <w:tab/>
      </w:r>
    </w:p>
    <w:p w14:paraId="4139B904" w14:textId="77777777" w:rsidR="00CA1839" w:rsidRDefault="00CA1839" w:rsidP="00CA1839">
      <w:pPr>
        <w:ind w:left="708" w:firstLine="708"/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j = j+1 (j=4)</w:t>
      </w:r>
    </w:p>
    <w:p w14:paraId="5E7BB45B" w14:textId="77777777" w:rsidR="00CA1839" w:rsidRDefault="00CA1839" w:rsidP="00CA1839">
      <w:pPr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Retour au début de la boucle 2</w:t>
      </w:r>
    </w:p>
    <w:p w14:paraId="4AC2E219" w14:textId="77777777" w:rsidR="00CA1839" w:rsidRPr="00F75B01" w:rsidRDefault="00CA1839" w:rsidP="00CA1839">
      <w:pPr>
        <w:rPr>
          <w:rFonts w:ascii="Bookman Old Style" w:hAnsi="Bookman Old Style"/>
        </w:rPr>
      </w:pPr>
    </w:p>
    <w:p w14:paraId="3168A729" w14:textId="77777777" w:rsidR="00CA1839" w:rsidRDefault="00CA1839" w:rsidP="00CA1839">
      <w:pPr>
        <w:rPr>
          <w:rFonts w:ascii="Bookman Old Style" w:hAnsi="Bookman Old Style"/>
        </w:rPr>
      </w:pPr>
    </w:p>
    <w:p w14:paraId="16E18DB7" w14:textId="77777777" w:rsidR="00CA1839" w:rsidRDefault="00CA1839" w:rsidP="00CA1839">
      <w:pPr>
        <w:rPr>
          <w:rFonts w:ascii="Bookman Old Style" w:hAnsi="Bookman Old Style"/>
        </w:rPr>
      </w:pPr>
    </w:p>
    <w:p w14:paraId="66065356" w14:textId="77777777" w:rsidR="00CA1839" w:rsidRDefault="00CA1839" w:rsidP="00CA1839">
      <w:pPr>
        <w:rPr>
          <w:rFonts w:ascii="Bookman Old Style" w:hAnsi="Bookman Old Style"/>
          <w:b/>
        </w:rPr>
      </w:pPr>
    </w:p>
    <w:p w14:paraId="1BB7EA61" w14:textId="77777777" w:rsidR="00CA1839" w:rsidRDefault="00CA1839" w:rsidP="00CA1839">
      <w:pPr>
        <w:rPr>
          <w:rFonts w:ascii="Bookman Old Style" w:hAnsi="Bookman Old Style"/>
          <w:b/>
        </w:rPr>
      </w:pPr>
      <w:proofErr w:type="gramStart"/>
      <w:r w:rsidRPr="00F75B01">
        <w:rPr>
          <w:rFonts w:ascii="Bookman Old Style" w:hAnsi="Bookman Old Style"/>
          <w:b/>
        </w:rPr>
        <w:t>t</w:t>
      </w:r>
      <w:proofErr w:type="gramEnd"/>
      <w:r w:rsidRPr="00F75B01">
        <w:rPr>
          <w:rFonts w:ascii="Bookman Old Style" w:hAnsi="Bookman Old Style"/>
          <w:b/>
        </w:rPr>
        <w:t>=[</w:t>
      </w:r>
      <w:r>
        <w:rPr>
          <w:rFonts w:ascii="Bookman Old Style" w:hAnsi="Bookman Old Style"/>
          <w:b/>
        </w:rPr>
        <w:t>8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12</w:t>
      </w:r>
      <w:r w:rsidRPr="00F75B0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23</w:t>
      </w:r>
      <w:r w:rsidRPr="00F75B01">
        <w:rPr>
          <w:rFonts w:ascii="Bookman Old Style" w:hAnsi="Bookman Old Style"/>
          <w:b/>
        </w:rPr>
        <w:t xml:space="preserve"> ,</w:t>
      </w:r>
      <w:r>
        <w:rPr>
          <w:rFonts w:ascii="Bookman Old Style" w:hAnsi="Bookman Old Style"/>
          <w:b/>
        </w:rPr>
        <w:t>10</w:t>
      </w:r>
      <w:r w:rsidRPr="00F75B01">
        <w:rPr>
          <w:rFonts w:ascii="Bookman Old Style" w:hAnsi="Bookman Old Style"/>
          <w:b/>
        </w:rPr>
        <w:t>, 1</w:t>
      </w:r>
      <w:r>
        <w:rPr>
          <w:rFonts w:ascii="Bookman Old Style" w:hAnsi="Bookman Old Style"/>
          <w:b/>
        </w:rPr>
        <w:t>5</w:t>
      </w:r>
      <w:r w:rsidRPr="00F75B01">
        <w:rPr>
          <w:rFonts w:ascii="Bookman Old Style" w:hAnsi="Bookman Old Style"/>
          <w:b/>
        </w:rPr>
        <w:t>]</w:t>
      </w:r>
    </w:p>
    <w:p w14:paraId="79A7406F" w14:textId="77777777" w:rsidR="00CA1839" w:rsidRPr="00F75B01" w:rsidRDefault="00CA1839" w:rsidP="00CA1839">
      <w:pPr>
        <w:rPr>
          <w:rFonts w:ascii="Bookman Old Style" w:hAnsi="Bookman Old Style"/>
        </w:rPr>
      </w:pPr>
      <w:r w:rsidRPr="00F75B01">
        <w:rPr>
          <w:rFonts w:ascii="Bookman Old Style" w:hAnsi="Bookman Old Style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D4C920" wp14:editId="3234BC13">
                <wp:simplePos x="0" y="0"/>
                <wp:positionH relativeFrom="margin">
                  <wp:posOffset>-199785</wp:posOffset>
                </wp:positionH>
                <wp:positionV relativeFrom="paragraph">
                  <wp:posOffset>84525</wp:posOffset>
                </wp:positionV>
                <wp:extent cx="6263640" cy="17754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7754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DB4C" id="Rectangle 1" o:spid="_x0000_s1026" style="position:absolute;margin-left:-15.75pt;margin-top:6.65pt;width:493.2pt;height:139.8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" filled="f" strokecolor="windowText" strokeweight="1pt">
                <w10:wrap anchorx="margin"/>
              </v:rect>
            </w:pict>
          </mc:Fallback>
        </mc:AlternateContent>
      </w:r>
    </w:p>
    <w:p w14:paraId="205FE12E" w14:textId="77777777" w:rsidR="00CA1839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i</w:t>
      </w:r>
      <w:proofErr w:type="gramEnd"/>
      <w:r>
        <w:rPr>
          <w:rFonts w:ascii="Bookman Old Style" w:hAnsi="Bookman Old Style"/>
        </w:rPr>
        <w:t xml:space="preserve"> = 2</w:t>
      </w:r>
    </w:p>
    <w:p w14:paraId="194E691F" w14:textId="77777777" w:rsidR="00CA1839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j</w:t>
      </w:r>
      <w:proofErr w:type="gramEnd"/>
      <w:r>
        <w:rPr>
          <w:rFonts w:ascii="Bookman Old Style" w:hAnsi="Bookman Old Style"/>
        </w:rPr>
        <w:t xml:space="preserve"> = 4</w:t>
      </w:r>
    </w:p>
    <w:p w14:paraId="702381B5" w14:textId="77777777" w:rsidR="00CA1839" w:rsidRDefault="00CA1839" w:rsidP="00CA183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min</w:t>
      </w:r>
      <w:proofErr w:type="gramEnd"/>
      <w:r>
        <w:rPr>
          <w:rFonts w:ascii="Bookman Old Style" w:hAnsi="Bookman Old Style"/>
        </w:rPr>
        <w:t xml:space="preserve"> = 2</w:t>
      </w:r>
    </w:p>
    <w:p w14:paraId="1D33E67B" w14:textId="77777777" w:rsidR="00CA1839" w:rsidRPr="00F75B01" w:rsidRDefault="00CA1839" w:rsidP="00CA1839">
      <w:pPr>
        <w:ind w:firstLine="708"/>
        <w:rPr>
          <w:rFonts w:ascii="Bookman Old Style" w:hAnsi="Bookman Old Style"/>
        </w:rPr>
      </w:pP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FEA83" wp14:editId="5F74739D">
                <wp:simplePos x="0" y="0"/>
                <wp:positionH relativeFrom="column">
                  <wp:posOffset>2552700</wp:posOffset>
                </wp:positionH>
                <wp:positionV relativeFrom="paragraph">
                  <wp:posOffset>26670</wp:posOffset>
                </wp:positionV>
                <wp:extent cx="381000" cy="144780"/>
                <wp:effectExtent l="0" t="19050" r="38100" b="45720"/>
                <wp:wrapNone/>
                <wp:docPr id="51" name="Flèche droi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6ECAE" id="Flèche droite 51" o:spid="_x0000_s1026" type="#_x0000_t13" style="position:absolute;margin-left:201pt;margin-top:2.1pt;width:30pt;height:1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" adj="17496" fillcolor="window" strokecolor="windowText" strokeweight="1pt"/>
            </w:pict>
          </mc:Fallback>
        </mc:AlternateContent>
      </w:r>
      <w:proofErr w:type="gramStart"/>
      <w:r>
        <w:rPr>
          <w:rFonts w:ascii="Bookman Old Style" w:hAnsi="Bookman Old Style"/>
        </w:rPr>
        <w:t>j</w:t>
      </w:r>
      <w:proofErr w:type="gram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sz w:val="22"/>
        </w:rPr>
        <w:t>&lt;</w:t>
      </w:r>
      <w:r>
        <w:rPr>
          <w:rFonts w:ascii="Bookman Old Style" w:hAnsi="Bookman Old Style"/>
        </w:rPr>
        <w:t xml:space="preserve"> longueur(t)  (4&lt;5)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on entre  dans la boucle 2</w:t>
      </w:r>
    </w:p>
    <w:p w14:paraId="6B1DBB8C" w14:textId="77777777" w:rsidR="00CA1839" w:rsidRPr="00C6643B" w:rsidRDefault="00CA1839" w:rsidP="00CA1839">
      <w:pPr>
        <w:ind w:left="708" w:firstLine="708"/>
        <w:rPr>
          <w:rFonts w:ascii="Bookman Old Style" w:hAnsi="Bookman Old Style"/>
        </w:rPr>
      </w:pPr>
      <w:r>
        <w:rPr>
          <w:rFonts w:ascii="Bookman Old Style" w:hAnsi="Bookman Old Style"/>
        </w:rPr>
        <w:t>t[j]&lt;t[min] (10&lt;12)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5B01"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842794" wp14:editId="15EF0E91">
                <wp:simplePos x="0" y="0"/>
                <wp:positionH relativeFrom="column">
                  <wp:posOffset>2560320</wp:posOffset>
                </wp:positionH>
                <wp:positionV relativeFrom="paragraph">
                  <wp:posOffset>26670</wp:posOffset>
                </wp:positionV>
                <wp:extent cx="381000" cy="144780"/>
                <wp:effectExtent l="0" t="19050" r="38100" b="45720"/>
                <wp:wrapNone/>
                <wp:docPr id="52" name="Flèche droi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478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BE2F0" id="Flèche droite 52" o:spid="_x0000_s1026" type="#_x0000_t13" style="position:absolute;margin-left:201.6pt;margin-top:2.1pt;width:30pt;height:1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" adj="17496" fillcolor="window" strokecolor="windowText" strokeweight="1pt"/>
            </w:pict>
          </mc:Fallback>
        </mc:AlternateContent>
      </w:r>
      <w:r>
        <w:rPr>
          <w:rFonts w:ascii="Bookman Old Style" w:hAnsi="Bookman Old Style"/>
        </w:rPr>
        <w:tab/>
        <w:t>on entre dans le si</w:t>
      </w:r>
      <w:r>
        <w:rPr>
          <w:rFonts w:ascii="Bookman Old Style" w:hAnsi="Bookman Old Style"/>
        </w:rPr>
        <w:tab/>
      </w:r>
    </w:p>
    <w:p w14:paraId="6EB0D2E8" w14:textId="77777777" w:rsidR="00CA1839" w:rsidRDefault="00CA1839" w:rsidP="00CA1839">
      <w:pPr>
        <w:ind w:left="1416" w:firstLine="708"/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min = j (min = 4)</w:t>
      </w:r>
    </w:p>
    <w:p w14:paraId="10980199" w14:textId="77777777" w:rsidR="00CA1839" w:rsidRDefault="00CA1839" w:rsidP="00CA1839">
      <w:pPr>
        <w:ind w:left="708" w:firstLine="708"/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j = j+1 (j=5)</w:t>
      </w:r>
    </w:p>
    <w:p w14:paraId="3282130A" w14:textId="77777777" w:rsidR="00CA1839" w:rsidRDefault="00CA1839" w:rsidP="00CA1839">
      <w:pPr>
        <w:rPr>
          <w:rFonts w:ascii="Bookman Old Style" w:hAnsi="Bookman Old Style"/>
          <w:noProof/>
          <w:lang w:eastAsia="fr-FR"/>
        </w:rPr>
      </w:pPr>
      <w:r>
        <w:rPr>
          <w:rFonts w:ascii="Bookman Old Style" w:hAnsi="Bookman Old Style"/>
          <w:noProof/>
          <w:lang w:eastAsia="fr-FR"/>
        </w:rPr>
        <w:t>Retour au début de la boucle 2</w:t>
      </w:r>
    </w:p>
    <w:p w14:paraId="432132E9" w14:textId="77777777" w:rsidR="00CA1839" w:rsidRDefault="00CA1839" w:rsidP="00CA1839">
      <w:pPr>
        <w:rPr>
          <w:rFonts w:ascii="Bookman Old Style" w:hAnsi="Bookman Old Style"/>
          <w:noProof/>
          <w:lang w:eastAsia="fr-FR"/>
        </w:rPr>
      </w:pPr>
    </w:p>
    <w:p w14:paraId="6BAAEB09" w14:textId="77777777" w:rsidR="00CA1839" w:rsidRDefault="00CA1839" w:rsidP="00CA1839">
      <w:pPr>
        <w:rPr>
          <w:rFonts w:ascii="Bookman Old Style" w:hAnsi="Bookman Old Style"/>
          <w:b/>
        </w:rPr>
      </w:pPr>
    </w:p>
    <w:p w14:paraId="1707A2AC" w14:textId="77777777" w:rsidR="00CA1839" w:rsidRDefault="00CA1839" w:rsidP="00CA1839">
      <w:pPr>
        <w:rPr>
          <w:rFonts w:ascii="Bookman Old Style" w:hAnsi="Bookman Old Style"/>
          <w:b/>
        </w:rPr>
      </w:pPr>
    </w:p>
    <w:p w14:paraId="5532FF1B" w14:textId="52C41191" w:rsidR="00FF44F6" w:rsidRPr="00784955" w:rsidRDefault="00FF44F6" w:rsidP="00CA1839">
      <w:pPr>
        <w:shd w:val="clear" w:color="auto" w:fill="FFFFFF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</w:p>
    <w:p w14:paraId="380F1934" w14:textId="77777777" w:rsidR="00784955" w:rsidRPr="00784955" w:rsidRDefault="00784955" w:rsidP="009216DF">
      <w:pPr>
        <w:shd w:val="clear" w:color="auto" w:fill="FFFFFF"/>
        <w:spacing w:after="225" w:line="336" w:lineRule="atLeast"/>
        <w:jc w:val="both"/>
        <w:rPr>
          <w:rFonts w:ascii="Verdana" w:eastAsia="Times New Roman" w:hAnsi="Verdana" w:cs="Times New Roman"/>
          <w:color w:val="000000"/>
          <w:lang w:eastAsia="fr-FR"/>
        </w:rPr>
      </w:pPr>
      <w:r w:rsidRPr="00784955">
        <w:rPr>
          <w:rFonts w:ascii="Verdana" w:eastAsia="Times New Roman" w:hAnsi="Verdana" w:cs="Times New Roman"/>
          <w:color w:val="000000"/>
          <w:lang w:eastAsia="fr-FR"/>
        </w:rPr>
        <w:t>On peut résumer le principe de fonctionnement de l'algorithme de tri par sélection avec le schéma suivant :</w:t>
      </w:r>
    </w:p>
    <w:p w14:paraId="3646B203" w14:textId="6EA58E35" w:rsidR="00784955" w:rsidRPr="00784955" w:rsidRDefault="00CA1839" w:rsidP="00FF44F6">
      <w:pPr>
        <w:shd w:val="clear" w:color="auto" w:fill="FFFFFF"/>
        <w:jc w:val="center"/>
        <w:rPr>
          <w:rFonts w:ascii="Helvetica" w:eastAsia="Times New Roman" w:hAnsi="Helvetica" w:cs="Helvetica"/>
          <w:color w:val="34495E"/>
          <w:sz w:val="27"/>
          <w:szCs w:val="27"/>
          <w:lang w:eastAsia="fr-FR"/>
        </w:rPr>
      </w:pPr>
      <w:r>
        <w:rPr>
          <w:noProof/>
          <w:lang w:eastAsia="fr-FR"/>
        </w:rPr>
        <w:drawing>
          <wp:inline distT="0" distB="0" distL="0" distR="0" wp14:anchorId="604D6CC8" wp14:editId="692EADF4">
            <wp:extent cx="1722172" cy="2681556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506" cy="269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E7AF" w14:textId="660A362F" w:rsidR="00E738E0" w:rsidRPr="0040657E" w:rsidRDefault="00E738E0" w:rsidP="009216DF">
      <w:pPr>
        <w:shd w:val="clear" w:color="auto" w:fill="FFFFFF"/>
        <w:spacing w:before="225" w:after="225"/>
        <w:jc w:val="both"/>
        <w:outlineLvl w:val="3"/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</w:pPr>
      <w:r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 xml:space="preserve">Exercice </w:t>
      </w:r>
      <w:r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7</w:t>
      </w:r>
      <w:r w:rsidRPr="00660AED">
        <w:rPr>
          <w:rFonts w:ascii="Helvetica" w:eastAsia="Times New Roman" w:hAnsi="Helvetica" w:cs="Helvetica"/>
          <w:b/>
          <w:bCs/>
          <w:color w:val="0070C0"/>
          <w:u w:val="single"/>
          <w:lang w:eastAsia="fr-FR"/>
        </w:rPr>
        <w:t> :</w:t>
      </w:r>
    </w:p>
    <w:p w14:paraId="67812D75" w14:textId="7B880EBB" w:rsidR="008C4389" w:rsidRPr="0052124D" w:rsidRDefault="00E738E0" w:rsidP="00CA1839">
      <w:pPr>
        <w:shd w:val="clear" w:color="auto" w:fill="FFFFFF"/>
        <w:spacing w:after="225" w:line="336" w:lineRule="atLeast"/>
        <w:jc w:val="both"/>
        <w:rPr>
          <w:color w:val="0070C0"/>
        </w:rPr>
      </w:pPr>
      <w:r w:rsidRPr="00E738E0">
        <w:rPr>
          <w:rFonts w:ascii="Verdana" w:eastAsia="Times New Roman" w:hAnsi="Verdana" w:cs="Times New Roman"/>
          <w:color w:val="0070C0"/>
          <w:lang w:eastAsia="fr-FR"/>
        </w:rPr>
        <w:t>Essayez de produire le même type de schéma explicatif que ci-dessus avec le tableau t = [15, 16, 11, 13, 12]</w:t>
      </w:r>
      <w:bookmarkStart w:id="0" w:name="_GoBack"/>
      <w:bookmarkEnd w:id="0"/>
    </w:p>
    <w:sectPr w:rsidR="008C4389" w:rsidRPr="0052124D" w:rsidSect="005A00D3">
      <w:headerReference w:type="even" r:id="rId15"/>
      <w:headerReference w:type="default" r:id="rId16"/>
      <w:footerReference w:type="default" r:id="rId17"/>
      <w:pgSz w:w="11900" w:h="16840"/>
      <w:pgMar w:top="591" w:right="1268" w:bottom="5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5C96A" w14:textId="77777777" w:rsidR="001B558B" w:rsidRDefault="001B558B" w:rsidP="00972027">
      <w:r>
        <w:separator/>
      </w:r>
    </w:p>
  </w:endnote>
  <w:endnote w:type="continuationSeparator" w:id="0">
    <w:p w14:paraId="5E6EB2D7" w14:textId="77777777" w:rsidR="001B558B" w:rsidRDefault="001B558B" w:rsidP="0097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06C56" w14:textId="75B4E260" w:rsidR="00E95B89" w:rsidRDefault="00E95B89">
    <w:pPr>
      <w:pStyle w:val="Pieddepage"/>
    </w:pPr>
    <w:r>
      <w:t xml:space="preserve">TP : </w:t>
    </w:r>
    <w:r w:rsidR="00D330CD">
      <w:t>Algorithmique</w:t>
    </w:r>
  </w:p>
  <w:p w14:paraId="20091076" w14:textId="77777777" w:rsidR="00E95B89" w:rsidRDefault="00E95B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8E566" w14:textId="77777777" w:rsidR="001B558B" w:rsidRDefault="001B558B" w:rsidP="00972027">
      <w:r>
        <w:separator/>
      </w:r>
    </w:p>
  </w:footnote>
  <w:footnote w:type="continuationSeparator" w:id="0">
    <w:p w14:paraId="26035B66" w14:textId="77777777" w:rsidR="001B558B" w:rsidRDefault="001B558B" w:rsidP="00972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-1198079105"/>
      <w:docPartObj>
        <w:docPartGallery w:val="Page Numbers (Top of Page)"/>
        <w:docPartUnique/>
      </w:docPartObj>
    </w:sdtPr>
    <w:sdtEndPr>
      <w:rPr>
        <w:rStyle w:val="Numrodepage"/>
      </w:rPr>
    </w:sdtEndPr>
    <w:sdtContent>
      <w:p w14:paraId="17595288" w14:textId="77777777" w:rsidR="00E95B89" w:rsidRDefault="00E95B89" w:rsidP="005A00D3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8BFF06A" w14:textId="77777777" w:rsidR="00E95B89" w:rsidRDefault="00E95B89" w:rsidP="00972027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13667935"/>
      <w:docPartObj>
        <w:docPartGallery w:val="Page Numbers (Top of Page)"/>
        <w:docPartUnique/>
      </w:docPartObj>
    </w:sdtPr>
    <w:sdtEndPr>
      <w:rPr>
        <w:rStyle w:val="Numrodepage"/>
      </w:rPr>
    </w:sdtEndPr>
    <w:sdtContent>
      <w:p w14:paraId="2D0230BC" w14:textId="0BA6DEC4" w:rsidR="00E95B89" w:rsidRDefault="00E95B89" w:rsidP="005A00D3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CA1839">
          <w:rPr>
            <w:rStyle w:val="Numrodepage"/>
            <w:noProof/>
          </w:rPr>
          <w:t>7</w:t>
        </w:r>
        <w:r>
          <w:rPr>
            <w:rStyle w:val="Numrodepage"/>
          </w:rPr>
          <w:fldChar w:fldCharType="end"/>
        </w:r>
      </w:p>
    </w:sdtContent>
  </w:sdt>
  <w:p w14:paraId="48147576" w14:textId="77777777" w:rsidR="00E95B89" w:rsidRDefault="00E95B89" w:rsidP="00972027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EB6"/>
    <w:multiLevelType w:val="hybridMultilevel"/>
    <w:tmpl w:val="077A56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B2BD4"/>
    <w:multiLevelType w:val="hybridMultilevel"/>
    <w:tmpl w:val="676879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20AC1"/>
    <w:multiLevelType w:val="hybridMultilevel"/>
    <w:tmpl w:val="9FC868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F3F62"/>
    <w:multiLevelType w:val="hybridMultilevel"/>
    <w:tmpl w:val="A6D47F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7678"/>
    <w:multiLevelType w:val="multilevel"/>
    <w:tmpl w:val="6336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559C4"/>
    <w:multiLevelType w:val="hybridMultilevel"/>
    <w:tmpl w:val="A6D47F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540C1"/>
    <w:multiLevelType w:val="hybridMultilevel"/>
    <w:tmpl w:val="BFDA80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02423"/>
    <w:multiLevelType w:val="hybridMultilevel"/>
    <w:tmpl w:val="E0D29A7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E0121"/>
    <w:multiLevelType w:val="hybridMultilevel"/>
    <w:tmpl w:val="020849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8C59DF"/>
    <w:multiLevelType w:val="hybridMultilevel"/>
    <w:tmpl w:val="1D3004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56D26"/>
    <w:multiLevelType w:val="hybridMultilevel"/>
    <w:tmpl w:val="179C00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27"/>
    <w:rsid w:val="00005DB0"/>
    <w:rsid w:val="00053F3E"/>
    <w:rsid w:val="000565B4"/>
    <w:rsid w:val="00073EFD"/>
    <w:rsid w:val="00074855"/>
    <w:rsid w:val="000A185A"/>
    <w:rsid w:val="00147ED6"/>
    <w:rsid w:val="001A6C7E"/>
    <w:rsid w:val="001B558B"/>
    <w:rsid w:val="001E78F0"/>
    <w:rsid w:val="001F0991"/>
    <w:rsid w:val="00244989"/>
    <w:rsid w:val="00285E62"/>
    <w:rsid w:val="002B3379"/>
    <w:rsid w:val="0035531E"/>
    <w:rsid w:val="003809D9"/>
    <w:rsid w:val="003914BE"/>
    <w:rsid w:val="003A7F83"/>
    <w:rsid w:val="003B3284"/>
    <w:rsid w:val="003C0D48"/>
    <w:rsid w:val="003C76A5"/>
    <w:rsid w:val="003E69F0"/>
    <w:rsid w:val="0040657E"/>
    <w:rsid w:val="0052124D"/>
    <w:rsid w:val="00536E7B"/>
    <w:rsid w:val="005866BA"/>
    <w:rsid w:val="005A00D3"/>
    <w:rsid w:val="006140E3"/>
    <w:rsid w:val="00617F18"/>
    <w:rsid w:val="00647EF9"/>
    <w:rsid w:val="00653560"/>
    <w:rsid w:val="00660AED"/>
    <w:rsid w:val="006C0EE2"/>
    <w:rsid w:val="007627F3"/>
    <w:rsid w:val="00784955"/>
    <w:rsid w:val="00785469"/>
    <w:rsid w:val="00793049"/>
    <w:rsid w:val="007D6F20"/>
    <w:rsid w:val="00820E49"/>
    <w:rsid w:val="00883169"/>
    <w:rsid w:val="00885F6C"/>
    <w:rsid w:val="008C4389"/>
    <w:rsid w:val="008E04E0"/>
    <w:rsid w:val="00905102"/>
    <w:rsid w:val="009216DF"/>
    <w:rsid w:val="00972027"/>
    <w:rsid w:val="009D6EF7"/>
    <w:rsid w:val="009E1608"/>
    <w:rsid w:val="009E6EF0"/>
    <w:rsid w:val="00A34E94"/>
    <w:rsid w:val="00AB5D12"/>
    <w:rsid w:val="00B175C2"/>
    <w:rsid w:val="00BA4019"/>
    <w:rsid w:val="00C279FE"/>
    <w:rsid w:val="00C44FFF"/>
    <w:rsid w:val="00C624C4"/>
    <w:rsid w:val="00C64D98"/>
    <w:rsid w:val="00CA1839"/>
    <w:rsid w:val="00CB49D7"/>
    <w:rsid w:val="00CF6D1F"/>
    <w:rsid w:val="00D31919"/>
    <w:rsid w:val="00D330CD"/>
    <w:rsid w:val="00D5356D"/>
    <w:rsid w:val="00D5415D"/>
    <w:rsid w:val="00DC57BC"/>
    <w:rsid w:val="00DC6477"/>
    <w:rsid w:val="00E217FB"/>
    <w:rsid w:val="00E738E0"/>
    <w:rsid w:val="00E95B89"/>
    <w:rsid w:val="00F46D60"/>
    <w:rsid w:val="00FA3C44"/>
    <w:rsid w:val="00FF44F6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E72D"/>
  <w15:chartTrackingRefBased/>
  <w15:docId w15:val="{FC205BC2-8BFD-6246-BDAD-9BA37B43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4065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0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72027"/>
  </w:style>
  <w:style w:type="paragraph" w:styleId="Pieddepage">
    <w:name w:val="footer"/>
    <w:basedOn w:val="Normal"/>
    <w:link w:val="PieddepageCar"/>
    <w:uiPriority w:val="99"/>
    <w:unhideWhenUsed/>
    <w:rsid w:val="009720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2027"/>
  </w:style>
  <w:style w:type="character" w:styleId="Numrodepage">
    <w:name w:val="page number"/>
    <w:basedOn w:val="Policepardfaut"/>
    <w:uiPriority w:val="99"/>
    <w:semiHidden/>
    <w:unhideWhenUsed/>
    <w:rsid w:val="00972027"/>
  </w:style>
  <w:style w:type="paragraph" w:styleId="Paragraphedeliste">
    <w:name w:val="List Paragraph"/>
    <w:basedOn w:val="Normal"/>
    <w:uiPriority w:val="34"/>
    <w:qFormat/>
    <w:rsid w:val="00B175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40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C64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C57B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304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049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6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657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0657E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0657E"/>
    <w:rPr>
      <w:rFonts w:ascii="Times New Roman" w:eastAsia="Times New Roman" w:hAnsi="Times New Roman" w:cs="Times New Roman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3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8" ma:contentTypeDescription="Crée un document." ma:contentTypeScope="" ma:versionID="9ed240f834939a42daccc2f9c6358249">
  <xsd:schema xmlns:xsd="http://www.w3.org/2001/XMLSchema" xmlns:xs="http://www.w3.org/2001/XMLSchema" xmlns:p="http://schemas.microsoft.com/office/2006/metadata/properties" xmlns:ns2="3f40544a-f0f7-4bd1-b515-cdc6b7379761" xmlns:ns3="9b8d9775-afde-455d-8b52-207780269d5b" targetNamespace="http://schemas.microsoft.com/office/2006/metadata/properties" ma:root="true" ma:fieldsID="233255df892b735a4ccf8fbc4e802f59" ns2:_="" ns3:_="">
    <xsd:import namespace="3f40544a-f0f7-4bd1-b515-cdc6b7379761"/>
    <xsd:import namespace="9b8d9775-afde-455d-8b52-207780269d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c93131f-c585-41dc-a609-ddcbe3d750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d9775-afde-455d-8b52-207780269d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0aeb23c-451a-416a-b599-d94469ede3ee}" ma:internalName="TaxCatchAll" ma:showField="CatchAllData" ma:web="9b8d9775-afde-455d-8b52-207780269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8d9775-afde-455d-8b52-207780269d5b" xsi:nil="true"/>
    <lcf76f155ced4ddcb4097134ff3c332f xmlns="3f40544a-f0f7-4bd1-b515-cdc6b73797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694BA0-C003-4DDB-A3C3-2CAB74B228F1}"/>
</file>

<file path=customXml/itemProps2.xml><?xml version="1.0" encoding="utf-8"?>
<ds:datastoreItem xmlns:ds="http://schemas.openxmlformats.org/officeDocument/2006/customXml" ds:itemID="{0B1B7240-4574-48CC-B24E-4DDA27C5FAF3}"/>
</file>

<file path=customXml/itemProps3.xml><?xml version="1.0" encoding="utf-8"?>
<ds:datastoreItem xmlns:ds="http://schemas.openxmlformats.org/officeDocument/2006/customXml" ds:itemID="{D9213C10-D906-4F80-B9F2-6A4352CF91D8}"/>
</file>

<file path=docProps/app.xml><?xml version="1.0" encoding="utf-8"?>
<Properties xmlns="http://schemas.openxmlformats.org/officeDocument/2006/extended-properties" xmlns:vt="http://schemas.openxmlformats.org/officeDocument/2006/docPropsVTypes">
  <Template>983B2746</Template>
  <TotalTime>15</TotalTime>
  <Pages>8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 Stephane</dc:creator>
  <cp:keywords/>
  <dc:description/>
  <cp:lastModifiedBy>JACQ Stephane</cp:lastModifiedBy>
  <cp:revision>12</cp:revision>
  <cp:lastPrinted>2020-02-05T15:18:00Z</cp:lastPrinted>
  <dcterms:created xsi:type="dcterms:W3CDTF">2020-02-05T15:56:00Z</dcterms:created>
  <dcterms:modified xsi:type="dcterms:W3CDTF">2021-05-07T12:23:00Z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</Properties>
</file>